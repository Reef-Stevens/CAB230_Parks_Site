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F713F" w:rsidRPr="00713551" w:rsidTr="00874673">
        <w:tc>
          <w:tcPr>
            <w:tcW w:w="9350" w:type="dxa"/>
            <w:shd w:val="clear" w:color="auto" w:fill="003366"/>
          </w:tcPr>
          <w:p w:rsidR="009F713F" w:rsidRPr="00713551" w:rsidRDefault="009F713F" w:rsidP="00874673">
            <w:pPr>
              <w:pStyle w:val="Title"/>
            </w:pPr>
            <w:r w:rsidRPr="00713551">
              <w:t xml:space="preserve">CAB230 Web </w:t>
            </w:r>
            <w:r w:rsidRPr="00EF4766">
              <w:t>Computing</w:t>
            </w:r>
          </w:p>
        </w:tc>
      </w:tr>
      <w:tr w:rsidR="009F713F" w:rsidTr="00874673">
        <w:tc>
          <w:tcPr>
            <w:tcW w:w="9350" w:type="dxa"/>
          </w:tcPr>
          <w:p w:rsidR="009F713F" w:rsidRDefault="009F713F" w:rsidP="009F713F">
            <w:pPr>
              <w:pStyle w:val="Heading2"/>
              <w:outlineLvl w:val="1"/>
            </w:pPr>
            <w:r w:rsidRPr="00EF4766">
              <w:t>Project</w:t>
            </w:r>
            <w:r>
              <w:t>: I</w:t>
            </w:r>
            <w:r w:rsidRPr="0079070F">
              <w:t>mplementation of a data-driven web</w:t>
            </w:r>
            <w:r>
              <w:t>site</w:t>
            </w:r>
          </w:p>
        </w:tc>
      </w:tr>
    </w:tbl>
    <w:p w:rsidR="008F63E9" w:rsidRDefault="008F63E9" w:rsidP="008F63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6283"/>
        <w:gridCol w:w="1220"/>
      </w:tblGrid>
      <w:tr w:rsidR="00D92F18" w:rsidTr="00D92F18">
        <w:tc>
          <w:tcPr>
            <w:tcW w:w="1513" w:type="dxa"/>
          </w:tcPr>
          <w:p w:rsidR="00D92F18" w:rsidRPr="00577C7F" w:rsidRDefault="00D92F18" w:rsidP="00874673">
            <w:pPr>
              <w:rPr>
                <w:b/>
              </w:rPr>
            </w:pPr>
            <w:r w:rsidRPr="00577C7F">
              <w:rPr>
                <w:b/>
              </w:rPr>
              <w:t>Date</w:t>
            </w:r>
          </w:p>
        </w:tc>
        <w:tc>
          <w:tcPr>
            <w:tcW w:w="6283" w:type="dxa"/>
          </w:tcPr>
          <w:p w:rsidR="00D92F18" w:rsidRPr="00577C7F" w:rsidRDefault="00D92F18" w:rsidP="00874673">
            <w:pPr>
              <w:rPr>
                <w:b/>
              </w:rPr>
            </w:pPr>
            <w:r w:rsidRPr="00577C7F">
              <w:rPr>
                <w:b/>
              </w:rPr>
              <w:t>Change Detail</w:t>
            </w:r>
          </w:p>
        </w:tc>
        <w:tc>
          <w:tcPr>
            <w:tcW w:w="1220" w:type="dxa"/>
          </w:tcPr>
          <w:p w:rsidR="00D92F18" w:rsidRPr="00577C7F" w:rsidRDefault="00D92F18" w:rsidP="00874673">
            <w:pPr>
              <w:rPr>
                <w:b/>
              </w:rPr>
            </w:pPr>
            <w:r w:rsidRPr="00577C7F">
              <w:rPr>
                <w:b/>
              </w:rPr>
              <w:t>Version</w:t>
            </w:r>
          </w:p>
        </w:tc>
      </w:tr>
      <w:tr w:rsidR="00D92F18" w:rsidTr="00D92F18">
        <w:tc>
          <w:tcPr>
            <w:tcW w:w="1513" w:type="dxa"/>
          </w:tcPr>
          <w:p w:rsidR="00D92F18" w:rsidRDefault="003816EC" w:rsidP="00874673">
            <w:r>
              <w:t>10</w:t>
            </w:r>
            <w:bookmarkStart w:id="0" w:name="_GoBack"/>
            <w:bookmarkEnd w:id="0"/>
            <w:r>
              <w:t>/03/2017</w:t>
            </w:r>
          </w:p>
        </w:tc>
        <w:tc>
          <w:tcPr>
            <w:tcW w:w="6283" w:type="dxa"/>
          </w:tcPr>
          <w:p w:rsidR="00D92F18" w:rsidRDefault="00D92F18" w:rsidP="00874673">
            <w:r>
              <w:t>Initial version</w:t>
            </w:r>
          </w:p>
        </w:tc>
        <w:tc>
          <w:tcPr>
            <w:tcW w:w="1220" w:type="dxa"/>
          </w:tcPr>
          <w:p w:rsidR="00D92F18" w:rsidRDefault="00D92F18" w:rsidP="00874673">
            <w:r>
              <w:t>1.0</w:t>
            </w:r>
          </w:p>
        </w:tc>
      </w:tr>
    </w:tbl>
    <w:p w:rsidR="00D92F18" w:rsidRDefault="00D92F18" w:rsidP="008F63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8F63E9" w:rsidTr="00F128A5">
        <w:tc>
          <w:tcPr>
            <w:tcW w:w="7933" w:type="dxa"/>
          </w:tcPr>
          <w:p w:rsidR="008F63E9" w:rsidRPr="008C31F5" w:rsidRDefault="008F63E9" w:rsidP="00F128A5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1083" w:type="dxa"/>
          </w:tcPr>
          <w:p w:rsidR="008F63E9" w:rsidRPr="008C31F5" w:rsidRDefault="008F63E9" w:rsidP="00F128A5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8F63E9" w:rsidTr="00F128A5">
        <w:tc>
          <w:tcPr>
            <w:tcW w:w="7933" w:type="dxa"/>
          </w:tcPr>
          <w:p w:rsidR="008F63E9" w:rsidRDefault="008F63E9" w:rsidP="00F128A5">
            <w:r>
              <w:t>Section A</w:t>
            </w:r>
            <w:r w:rsidRPr="005A14EC">
              <w:t>:  Sample Client Side Demonstration (Due Week 7)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/5</w:t>
            </w:r>
          </w:p>
        </w:tc>
      </w:tr>
      <w:tr w:rsidR="008F63E9" w:rsidTr="00F128A5">
        <w:tc>
          <w:tcPr>
            <w:tcW w:w="7933" w:type="dxa"/>
          </w:tcPr>
          <w:p w:rsidR="008F63E9" w:rsidRPr="000B43A0" w:rsidRDefault="008F63E9" w:rsidP="008F63E9">
            <w:r>
              <w:t>Section B</w:t>
            </w:r>
            <w:r w:rsidRPr="000B43A0">
              <w:t xml:space="preserve">: </w:t>
            </w:r>
            <w:r>
              <w:t xml:space="preserve"> </w:t>
            </w:r>
            <w:r w:rsidR="001C5D61">
              <w:t xml:space="preserve">Core </w:t>
            </w:r>
            <w:r w:rsidRPr="000B43A0">
              <w:t>Functionality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/20</w:t>
            </w:r>
          </w:p>
        </w:tc>
      </w:tr>
      <w:tr w:rsidR="008F63E9" w:rsidTr="00F128A5">
        <w:tc>
          <w:tcPr>
            <w:tcW w:w="7933" w:type="dxa"/>
          </w:tcPr>
          <w:p w:rsidR="008F63E9" w:rsidRPr="000B43A0" w:rsidRDefault="008F63E9" w:rsidP="001C5D61">
            <w:r w:rsidRPr="000B43A0">
              <w:t xml:space="preserve">Section </w:t>
            </w:r>
            <w:r>
              <w:t>C</w:t>
            </w:r>
            <w:r w:rsidRPr="000B43A0">
              <w:t xml:space="preserve">: </w:t>
            </w:r>
            <w:r w:rsidR="001C5D61">
              <w:t xml:space="preserve"> User Input</w:t>
            </w:r>
            <w:r>
              <w:t xml:space="preserve"> </w:t>
            </w:r>
            <w:r w:rsidRPr="000B43A0">
              <w:t>Validation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/5</w:t>
            </w:r>
          </w:p>
        </w:tc>
      </w:tr>
      <w:tr w:rsidR="008F63E9" w:rsidTr="00F128A5">
        <w:tc>
          <w:tcPr>
            <w:tcW w:w="7933" w:type="dxa"/>
          </w:tcPr>
          <w:p w:rsidR="008F63E9" w:rsidRPr="000B43A0" w:rsidRDefault="008F63E9" w:rsidP="00F128A5">
            <w:r w:rsidRPr="000B43A0">
              <w:t xml:space="preserve">Section </w:t>
            </w:r>
            <w:r>
              <w:t>D</w:t>
            </w:r>
            <w:r w:rsidRPr="000B43A0">
              <w:t>:  Security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/5</w:t>
            </w:r>
          </w:p>
        </w:tc>
      </w:tr>
      <w:tr w:rsidR="008F63E9" w:rsidTr="00F128A5">
        <w:tc>
          <w:tcPr>
            <w:tcW w:w="7933" w:type="dxa"/>
          </w:tcPr>
          <w:p w:rsidR="008F63E9" w:rsidRPr="000B43A0" w:rsidRDefault="008F63E9" w:rsidP="00F128A5">
            <w:r w:rsidRPr="000B43A0">
              <w:t xml:space="preserve">Section </w:t>
            </w:r>
            <w:r>
              <w:t>E</w:t>
            </w:r>
            <w:r w:rsidRPr="000B43A0">
              <w:t>:  Testing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/15</w:t>
            </w:r>
          </w:p>
        </w:tc>
      </w:tr>
      <w:tr w:rsidR="008F63E9" w:rsidTr="00F128A5">
        <w:tc>
          <w:tcPr>
            <w:tcW w:w="7933" w:type="dxa"/>
          </w:tcPr>
          <w:p w:rsidR="008F63E9" w:rsidRPr="000B43A0" w:rsidRDefault="008F63E9" w:rsidP="00F128A5">
            <w:r w:rsidRPr="000B43A0">
              <w:t xml:space="preserve">Section </w:t>
            </w:r>
            <w:r>
              <w:t>F</w:t>
            </w:r>
            <w:r w:rsidRPr="000B43A0">
              <w:t>:  Design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/10</w:t>
            </w:r>
          </w:p>
        </w:tc>
      </w:tr>
      <w:tr w:rsidR="008F63E9" w:rsidTr="00F128A5">
        <w:tc>
          <w:tcPr>
            <w:tcW w:w="7933" w:type="dxa"/>
          </w:tcPr>
          <w:p w:rsidR="008F63E9" w:rsidRPr="000B43A0" w:rsidRDefault="008F63E9" w:rsidP="008F63E9">
            <w:r w:rsidRPr="000B43A0">
              <w:t xml:space="preserve">Section </w:t>
            </w:r>
            <w:r>
              <w:t>G</w:t>
            </w:r>
            <w:r w:rsidRPr="000B43A0">
              <w:t xml:space="preserve">: </w:t>
            </w:r>
            <w:r>
              <w:t xml:space="preserve"> </w:t>
            </w:r>
            <w:r w:rsidRPr="000B43A0">
              <w:t>Programming Principles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/20</w:t>
            </w:r>
          </w:p>
        </w:tc>
      </w:tr>
      <w:tr w:rsidR="00887452" w:rsidTr="00F128A5">
        <w:tc>
          <w:tcPr>
            <w:tcW w:w="7933" w:type="dxa"/>
          </w:tcPr>
          <w:p w:rsidR="00887452" w:rsidRPr="000B43A0" w:rsidRDefault="00887452" w:rsidP="008F63E9">
            <w:r>
              <w:t xml:space="preserve">Section H: </w:t>
            </w:r>
            <w:r w:rsidR="00962E90">
              <w:t>Database</w:t>
            </w:r>
          </w:p>
        </w:tc>
        <w:tc>
          <w:tcPr>
            <w:tcW w:w="1083" w:type="dxa"/>
          </w:tcPr>
          <w:p w:rsidR="00887452" w:rsidRDefault="00962E90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/5</w:t>
            </w:r>
          </w:p>
        </w:tc>
      </w:tr>
      <w:tr w:rsidR="008F63E9" w:rsidTr="00F128A5">
        <w:tc>
          <w:tcPr>
            <w:tcW w:w="7933" w:type="dxa"/>
          </w:tcPr>
          <w:p w:rsidR="008F63E9" w:rsidRDefault="00887452" w:rsidP="00F128A5">
            <w:r>
              <w:t>Section I</w:t>
            </w:r>
            <w:r w:rsidR="008F63E9">
              <w:t>:  Add On #1 Maps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/10</w:t>
            </w:r>
          </w:p>
        </w:tc>
      </w:tr>
      <w:tr w:rsidR="008F63E9" w:rsidTr="00F128A5">
        <w:tc>
          <w:tcPr>
            <w:tcW w:w="7933" w:type="dxa"/>
          </w:tcPr>
          <w:p w:rsidR="008F63E9" w:rsidRDefault="00887452" w:rsidP="00F128A5">
            <w:r>
              <w:t>Section J</w:t>
            </w:r>
            <w:r w:rsidR="008F63E9" w:rsidRPr="005A14EC">
              <w:t xml:space="preserve">:  </w:t>
            </w:r>
            <w:r w:rsidR="008F63E9">
              <w:t>Add On #2 Metadata and Microdata</w:t>
            </w:r>
          </w:p>
        </w:tc>
        <w:tc>
          <w:tcPr>
            <w:tcW w:w="1083" w:type="dxa"/>
          </w:tcPr>
          <w:p w:rsidR="008F63E9" w:rsidRDefault="008F63E9" w:rsidP="008874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887452">
              <w:rPr>
                <w:rFonts w:ascii="Calibri" w:hAnsi="Calibri"/>
                <w:color w:val="000000"/>
              </w:rPr>
              <w:t>5</w:t>
            </w:r>
          </w:p>
        </w:tc>
      </w:tr>
      <w:tr w:rsidR="008F63E9" w:rsidTr="00F128A5">
        <w:tc>
          <w:tcPr>
            <w:tcW w:w="7933" w:type="dxa"/>
          </w:tcPr>
          <w:p w:rsidR="008F63E9" w:rsidRPr="00867CEF" w:rsidRDefault="008F63E9" w:rsidP="00F128A5">
            <w:pPr>
              <w:rPr>
                <w:b/>
              </w:rPr>
            </w:pPr>
            <w:r>
              <w:rPr>
                <w:b/>
              </w:rPr>
              <w:t>Total Marks</w:t>
            </w:r>
          </w:p>
        </w:tc>
        <w:tc>
          <w:tcPr>
            <w:tcW w:w="1083" w:type="dxa"/>
          </w:tcPr>
          <w:p w:rsidR="008F63E9" w:rsidRPr="00867CEF" w:rsidRDefault="008F63E9" w:rsidP="00F128A5">
            <w:pPr>
              <w:jc w:val="right"/>
              <w:rPr>
                <w:b/>
              </w:rPr>
            </w:pPr>
            <w:r>
              <w:rPr>
                <w:b/>
              </w:rPr>
              <w:t>/100</w:t>
            </w:r>
          </w:p>
        </w:tc>
      </w:tr>
    </w:tbl>
    <w:p w:rsidR="008F63E9" w:rsidRDefault="008F6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8F63E9" w:rsidTr="00F128A5">
        <w:tc>
          <w:tcPr>
            <w:tcW w:w="7933" w:type="dxa"/>
          </w:tcPr>
          <w:p w:rsidR="008F63E9" w:rsidRPr="008C31F5" w:rsidRDefault="008F63E9" w:rsidP="00F128A5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>
              <w:rPr>
                <w:b/>
              </w:rPr>
              <w:t>A: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Sample Client Side Demonstration (Due Week 7)</w:t>
            </w:r>
          </w:p>
        </w:tc>
        <w:tc>
          <w:tcPr>
            <w:tcW w:w="1083" w:type="dxa"/>
          </w:tcPr>
          <w:p w:rsidR="008F63E9" w:rsidRPr="008C31F5" w:rsidRDefault="008F63E9" w:rsidP="00F128A5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8F63E9" w:rsidTr="00F128A5">
        <w:tc>
          <w:tcPr>
            <w:tcW w:w="7933" w:type="dxa"/>
          </w:tcPr>
          <w:p w:rsidR="008F63E9" w:rsidRPr="00FE52A0" w:rsidRDefault="008F63E9" w:rsidP="00F128A5">
            <w:r>
              <w:t>A.1 Sample Search Form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:rsidTr="00F128A5">
        <w:tc>
          <w:tcPr>
            <w:tcW w:w="7933" w:type="dxa"/>
          </w:tcPr>
          <w:p w:rsidR="008F63E9" w:rsidRDefault="008F63E9" w:rsidP="00F128A5">
            <w:r>
              <w:t>A.2 Sample Results Page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:rsidTr="00F128A5">
        <w:tc>
          <w:tcPr>
            <w:tcW w:w="7933" w:type="dxa"/>
          </w:tcPr>
          <w:p w:rsidR="008F63E9" w:rsidRDefault="008F63E9" w:rsidP="00F128A5">
            <w:r>
              <w:t>A.3 Sample Individual Item Page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:rsidTr="00F128A5">
        <w:tc>
          <w:tcPr>
            <w:tcW w:w="7933" w:type="dxa"/>
          </w:tcPr>
          <w:p w:rsidR="008F63E9" w:rsidRDefault="008F63E9" w:rsidP="00F128A5">
            <w:r>
              <w:t>A.4 Sample User Registration Page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:rsidTr="00F128A5">
        <w:tc>
          <w:tcPr>
            <w:tcW w:w="7933" w:type="dxa"/>
          </w:tcPr>
          <w:p w:rsidR="008F63E9" w:rsidRDefault="008F63E9" w:rsidP="00F128A5">
            <w:r>
              <w:t>A.5 Validation of different data types (Numeric, Alphabetic Input, Email, Dates)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:rsidTr="00F128A5">
        <w:tc>
          <w:tcPr>
            <w:tcW w:w="7933" w:type="dxa"/>
          </w:tcPr>
          <w:p w:rsidR="008F63E9" w:rsidRDefault="008F63E9" w:rsidP="00F128A5">
            <w:r>
              <w:t>Marks can be deducted for the following:</w:t>
            </w:r>
          </w:p>
          <w:p w:rsidR="008F63E9" w:rsidRDefault="008F63E9" w:rsidP="00F128A5">
            <w:r>
              <w:t>No CSS (-1 Mark)</w:t>
            </w:r>
          </w:p>
          <w:p w:rsidR="008F63E9" w:rsidRDefault="008F63E9" w:rsidP="00F128A5">
            <w:r>
              <w:t>1 Week Late (-1 Marks)</w:t>
            </w:r>
          </w:p>
          <w:p w:rsidR="008F63E9" w:rsidRDefault="008F63E9" w:rsidP="00F128A5">
            <w:r>
              <w:t>2 Weeks Late (-2 Marks)</w:t>
            </w:r>
          </w:p>
          <w:p w:rsidR="008F63E9" w:rsidRDefault="008F63E9" w:rsidP="00F128A5">
            <w:r>
              <w:t>NB A demonstration that is more</w:t>
            </w:r>
            <w:r w:rsidR="003C14D9">
              <w:t xml:space="preserve"> than 2 weeks late will receive</w:t>
            </w:r>
            <w:r>
              <w:t xml:space="preserve"> 0 marks for this </w:t>
            </w:r>
          </w:p>
          <w:p w:rsidR="008F63E9" w:rsidRDefault="008F63E9" w:rsidP="00F128A5">
            <w:r>
              <w:t>section</w:t>
            </w:r>
          </w:p>
        </w:tc>
        <w:tc>
          <w:tcPr>
            <w:tcW w:w="1083" w:type="dxa"/>
          </w:tcPr>
          <w:p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8F63E9" w:rsidTr="00F128A5">
        <w:tc>
          <w:tcPr>
            <w:tcW w:w="7933" w:type="dxa"/>
          </w:tcPr>
          <w:p w:rsidR="008F63E9" w:rsidRPr="00867CEF" w:rsidRDefault="008F63E9" w:rsidP="00F128A5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>
              <w:rPr>
                <w:b/>
              </w:rPr>
              <w:t>A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Sample Client Side Demonstration</w:t>
            </w:r>
          </w:p>
        </w:tc>
        <w:tc>
          <w:tcPr>
            <w:tcW w:w="1083" w:type="dxa"/>
          </w:tcPr>
          <w:p w:rsidR="008F63E9" w:rsidRPr="00867CEF" w:rsidRDefault="008F63E9" w:rsidP="00F128A5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</w:tr>
    </w:tbl>
    <w:p w:rsidR="008F63E9" w:rsidRDefault="008F6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9D10B6" w:rsidTr="009D10B6">
        <w:tc>
          <w:tcPr>
            <w:tcW w:w="7933" w:type="dxa"/>
          </w:tcPr>
          <w:p w:rsidR="009D10B6" w:rsidRPr="008C31F5" w:rsidRDefault="008C5175">
            <w:pPr>
              <w:rPr>
                <w:b/>
              </w:rPr>
            </w:pPr>
            <w:r>
              <w:rPr>
                <w:b/>
              </w:rPr>
              <w:t>Section B</w:t>
            </w:r>
            <w:r w:rsidR="00DC63E2">
              <w:rPr>
                <w:b/>
              </w:rPr>
              <w:t>:</w:t>
            </w:r>
            <w:r w:rsidR="009D10B6" w:rsidRPr="008C31F5">
              <w:rPr>
                <w:b/>
              </w:rPr>
              <w:t xml:space="preserve"> </w:t>
            </w:r>
            <w:r w:rsidR="001C5D61">
              <w:rPr>
                <w:b/>
              </w:rPr>
              <w:t xml:space="preserve"> Core</w:t>
            </w:r>
            <w:r w:rsidR="009D10B6" w:rsidRPr="008C31F5">
              <w:rPr>
                <w:b/>
              </w:rPr>
              <w:t xml:space="preserve"> Functionality</w:t>
            </w:r>
          </w:p>
        </w:tc>
        <w:tc>
          <w:tcPr>
            <w:tcW w:w="1083" w:type="dxa"/>
          </w:tcPr>
          <w:p w:rsidR="009D10B6" w:rsidRPr="008C31F5" w:rsidRDefault="009D10B6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9D10B6" w:rsidTr="009D10B6">
        <w:tc>
          <w:tcPr>
            <w:tcW w:w="7933" w:type="dxa"/>
          </w:tcPr>
          <w:p w:rsidR="003C747B" w:rsidRPr="00D6053C" w:rsidRDefault="008C5175" w:rsidP="00817804">
            <w:pPr>
              <w:rPr>
                <w:rFonts w:ascii="Calibri" w:hAnsi="Calibri"/>
                <w:color w:val="000000"/>
              </w:rPr>
            </w:pPr>
            <w:r>
              <w:t>B</w:t>
            </w:r>
            <w:r w:rsidR="00817804">
              <w:t xml:space="preserve">.1 </w:t>
            </w:r>
            <w:r w:rsidR="009D10B6" w:rsidRPr="00D6053C">
              <w:rPr>
                <w:rFonts w:ascii="Calibri" w:hAnsi="Calibri"/>
                <w:color w:val="000000"/>
              </w:rPr>
              <w:t xml:space="preserve">Search form allows users to search according to: suburb, name, rating and location. </w:t>
            </w:r>
          </w:p>
        </w:tc>
        <w:tc>
          <w:tcPr>
            <w:tcW w:w="1083" w:type="dxa"/>
          </w:tcPr>
          <w:p w:rsidR="009D10B6" w:rsidRDefault="008C31F5" w:rsidP="003C747B">
            <w:pPr>
              <w:jc w:val="right"/>
            </w:pPr>
            <w:r>
              <w:t>/</w:t>
            </w:r>
            <w:r w:rsidR="009D10B6">
              <w:t>3</w:t>
            </w:r>
          </w:p>
        </w:tc>
      </w:tr>
      <w:tr w:rsidR="009D10B6" w:rsidTr="009D10B6">
        <w:tc>
          <w:tcPr>
            <w:tcW w:w="7933" w:type="dxa"/>
          </w:tcPr>
          <w:p w:rsidR="009D10B6" w:rsidRPr="00D6053C" w:rsidRDefault="008C5175" w:rsidP="00817804">
            <w:pPr>
              <w:rPr>
                <w:rFonts w:ascii="Calibri" w:hAnsi="Calibri"/>
                <w:color w:val="000000"/>
              </w:rPr>
            </w:pPr>
            <w:r>
              <w:t>B</w:t>
            </w:r>
            <w:r w:rsidR="009D10B6">
              <w:t xml:space="preserve">.2 </w:t>
            </w:r>
            <w:r w:rsidR="009D10B6" w:rsidRPr="00D6053C">
              <w:rPr>
                <w:rFonts w:ascii="Calibri" w:hAnsi="Calibri"/>
                <w:color w:val="000000"/>
              </w:rPr>
              <w:t xml:space="preserve">Search results page implemented showing relevant data in a tabular format with hyperlinks to </w:t>
            </w:r>
            <w:r w:rsidR="008C31F5" w:rsidRPr="00D6053C">
              <w:rPr>
                <w:rFonts w:ascii="Calibri" w:hAnsi="Calibri"/>
                <w:color w:val="000000"/>
              </w:rPr>
              <w:t>individual</w:t>
            </w:r>
            <w:r w:rsidR="009D10B6" w:rsidRPr="00D6053C">
              <w:rPr>
                <w:rFonts w:ascii="Calibri" w:hAnsi="Calibri"/>
                <w:color w:val="000000"/>
              </w:rPr>
              <w:t xml:space="preserve"> results page</w:t>
            </w:r>
          </w:p>
        </w:tc>
        <w:tc>
          <w:tcPr>
            <w:tcW w:w="1083" w:type="dxa"/>
          </w:tcPr>
          <w:p w:rsidR="009D10B6" w:rsidRDefault="008C31F5" w:rsidP="003C747B">
            <w:pPr>
              <w:jc w:val="right"/>
            </w:pPr>
            <w:r>
              <w:t>/3</w:t>
            </w:r>
          </w:p>
        </w:tc>
      </w:tr>
      <w:tr w:rsidR="009D10B6" w:rsidTr="009D10B6">
        <w:tc>
          <w:tcPr>
            <w:tcW w:w="7933" w:type="dxa"/>
          </w:tcPr>
          <w:p w:rsidR="003C747B" w:rsidRDefault="008C5175" w:rsidP="00FA1CC7">
            <w:r>
              <w:t>B</w:t>
            </w:r>
            <w:r w:rsidR="008C31F5">
              <w:t xml:space="preserve">.3 </w:t>
            </w:r>
            <w:r w:rsidR="002831DA">
              <w:t>I</w:t>
            </w:r>
            <w:r w:rsidR="002831DA" w:rsidRPr="008C31F5">
              <w:t>ndividual item page implemented with details for item as well as reviews and ratings in a well-organized format</w:t>
            </w:r>
          </w:p>
        </w:tc>
        <w:tc>
          <w:tcPr>
            <w:tcW w:w="1083" w:type="dxa"/>
          </w:tcPr>
          <w:p w:rsidR="009D10B6" w:rsidRDefault="003C747B" w:rsidP="003C747B">
            <w:pPr>
              <w:jc w:val="right"/>
            </w:pPr>
            <w:r>
              <w:t>/3</w:t>
            </w:r>
          </w:p>
        </w:tc>
      </w:tr>
      <w:tr w:rsidR="009D10B6" w:rsidTr="009D10B6">
        <w:tc>
          <w:tcPr>
            <w:tcW w:w="7933" w:type="dxa"/>
          </w:tcPr>
          <w:p w:rsidR="003C747B" w:rsidRDefault="008C5175" w:rsidP="00817804">
            <w:r>
              <w:t>B</w:t>
            </w:r>
            <w:r w:rsidR="003C747B">
              <w:t xml:space="preserve">.4 </w:t>
            </w:r>
            <w:r w:rsidR="003C747B" w:rsidRPr="003C747B">
              <w:t xml:space="preserve">Registration page </w:t>
            </w:r>
            <w:r w:rsidR="00DD0B46">
              <w:t xml:space="preserve">allows users to register and contains </w:t>
            </w:r>
            <w:r w:rsidR="00D6053C">
              <w:t xml:space="preserve">a </w:t>
            </w:r>
            <w:r w:rsidR="003C747B" w:rsidRPr="003C747B">
              <w:t>submit button and appropriate form elements of four or more different types and relevant attributes</w:t>
            </w:r>
          </w:p>
        </w:tc>
        <w:tc>
          <w:tcPr>
            <w:tcW w:w="1083" w:type="dxa"/>
          </w:tcPr>
          <w:p w:rsidR="009D10B6" w:rsidRDefault="00DD0B46" w:rsidP="003C747B">
            <w:pPr>
              <w:jc w:val="right"/>
            </w:pPr>
            <w:r>
              <w:t>/3</w:t>
            </w:r>
          </w:p>
        </w:tc>
      </w:tr>
      <w:tr w:rsidR="009D10B6" w:rsidTr="009D10B6">
        <w:tc>
          <w:tcPr>
            <w:tcW w:w="7933" w:type="dxa"/>
          </w:tcPr>
          <w:p w:rsidR="00D044BD" w:rsidRDefault="008C5175" w:rsidP="00AA5FCA">
            <w:r>
              <w:t>B</w:t>
            </w:r>
            <w:r w:rsidR="00B83783">
              <w:t xml:space="preserve">.5 </w:t>
            </w:r>
            <w:r w:rsidR="002831DA">
              <w:t>Registered</w:t>
            </w:r>
            <w:r w:rsidR="009E5CB7">
              <w:t xml:space="preserve"> user can log in </w:t>
            </w:r>
          </w:p>
        </w:tc>
        <w:tc>
          <w:tcPr>
            <w:tcW w:w="1083" w:type="dxa"/>
          </w:tcPr>
          <w:p w:rsidR="009D10B6" w:rsidRDefault="00B83783" w:rsidP="003C747B">
            <w:pPr>
              <w:jc w:val="right"/>
            </w:pPr>
            <w:r>
              <w:t>/1</w:t>
            </w:r>
          </w:p>
        </w:tc>
      </w:tr>
      <w:tr w:rsidR="009D10B6" w:rsidTr="009D10B6">
        <w:tc>
          <w:tcPr>
            <w:tcW w:w="7933" w:type="dxa"/>
          </w:tcPr>
          <w:p w:rsidR="00B83783" w:rsidRPr="002831DA" w:rsidRDefault="008C5175" w:rsidP="00AA5FCA">
            <w:pPr>
              <w:rPr>
                <w:rFonts w:ascii="Calibri" w:hAnsi="Calibri"/>
                <w:color w:val="000000"/>
              </w:rPr>
            </w:pPr>
            <w:r>
              <w:t>B</w:t>
            </w:r>
            <w:r w:rsidR="00B83783">
              <w:t xml:space="preserve">.6 </w:t>
            </w:r>
            <w:r w:rsidR="00255829" w:rsidRPr="002831DA">
              <w:rPr>
                <w:rFonts w:ascii="Calibri" w:hAnsi="Calibri"/>
                <w:color w:val="000000"/>
              </w:rPr>
              <w:t xml:space="preserve">User can add a review </w:t>
            </w:r>
          </w:p>
        </w:tc>
        <w:tc>
          <w:tcPr>
            <w:tcW w:w="1083" w:type="dxa"/>
          </w:tcPr>
          <w:p w:rsidR="009D10B6" w:rsidRDefault="00B83783" w:rsidP="003C747B">
            <w:pPr>
              <w:jc w:val="right"/>
            </w:pPr>
            <w:r>
              <w:t>/2</w:t>
            </w:r>
          </w:p>
        </w:tc>
      </w:tr>
      <w:tr w:rsidR="009D10B6" w:rsidTr="009D10B6">
        <w:tc>
          <w:tcPr>
            <w:tcW w:w="7933" w:type="dxa"/>
          </w:tcPr>
          <w:p w:rsidR="008C5175" w:rsidRPr="002831DA" w:rsidRDefault="008C5175" w:rsidP="002831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  <w:r w:rsidR="00AC78B4">
              <w:rPr>
                <w:rFonts w:ascii="Calibri" w:hAnsi="Calibri"/>
                <w:color w:val="000000"/>
              </w:rPr>
              <w:t>.7 HTML Pages contain a header, footer and menu</w:t>
            </w:r>
          </w:p>
        </w:tc>
        <w:tc>
          <w:tcPr>
            <w:tcW w:w="1083" w:type="dxa"/>
          </w:tcPr>
          <w:p w:rsidR="009D10B6" w:rsidRDefault="00AC78B4" w:rsidP="003C747B">
            <w:pPr>
              <w:jc w:val="right"/>
            </w:pPr>
            <w:r>
              <w:t>/1</w:t>
            </w:r>
          </w:p>
        </w:tc>
      </w:tr>
      <w:tr w:rsidR="00255829" w:rsidTr="009D10B6">
        <w:tc>
          <w:tcPr>
            <w:tcW w:w="7933" w:type="dxa"/>
          </w:tcPr>
          <w:p w:rsidR="008C5175" w:rsidRPr="002831DA" w:rsidRDefault="008C5175" w:rsidP="002831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B</w:t>
            </w:r>
            <w:r w:rsidR="007C55F4">
              <w:rPr>
                <w:rFonts w:ascii="Calibri" w:hAnsi="Calibri"/>
                <w:color w:val="000000"/>
              </w:rPr>
              <w:t>.8 Design is unified with a consistent look and feel</w:t>
            </w:r>
          </w:p>
        </w:tc>
        <w:tc>
          <w:tcPr>
            <w:tcW w:w="1083" w:type="dxa"/>
          </w:tcPr>
          <w:p w:rsidR="00A855BE" w:rsidRDefault="007C55F4" w:rsidP="009F713F">
            <w:pPr>
              <w:jc w:val="right"/>
            </w:pPr>
            <w:r>
              <w:t>/1</w:t>
            </w:r>
          </w:p>
        </w:tc>
      </w:tr>
      <w:tr w:rsidR="00A855BE" w:rsidTr="009D10B6">
        <w:tc>
          <w:tcPr>
            <w:tcW w:w="7933" w:type="dxa"/>
          </w:tcPr>
          <w:p w:rsidR="00A855BE" w:rsidRPr="00A855BE" w:rsidRDefault="00A855BE" w:rsidP="00817804">
            <w:r>
              <w:t>B.9 W</w:t>
            </w:r>
            <w:r w:rsidRPr="007C55F4">
              <w:t>eb pages</w:t>
            </w:r>
            <w:r>
              <w:t xml:space="preserve"> achieve layout using &lt;div&gt; elements or HTML5 semantic elements</w:t>
            </w:r>
          </w:p>
        </w:tc>
        <w:tc>
          <w:tcPr>
            <w:tcW w:w="1083" w:type="dxa"/>
          </w:tcPr>
          <w:p w:rsidR="00A855BE" w:rsidRDefault="00A855BE" w:rsidP="003C747B">
            <w:pPr>
              <w:jc w:val="right"/>
            </w:pPr>
            <w:r>
              <w:t>/1</w:t>
            </w:r>
          </w:p>
        </w:tc>
      </w:tr>
      <w:tr w:rsidR="00255829" w:rsidTr="009D10B6">
        <w:tc>
          <w:tcPr>
            <w:tcW w:w="7933" w:type="dxa"/>
          </w:tcPr>
          <w:p w:rsidR="00FC5B29" w:rsidRDefault="008C5175" w:rsidP="00817804">
            <w:r>
              <w:t>B</w:t>
            </w:r>
            <w:r w:rsidR="00A855BE">
              <w:t>.10</w:t>
            </w:r>
            <w:r w:rsidR="007C55F4">
              <w:t xml:space="preserve"> </w:t>
            </w:r>
            <w:r w:rsidR="007C55F4" w:rsidRPr="007C55F4">
              <w:t>Web pages follow Web Content Acc</w:t>
            </w:r>
            <w:r w:rsidR="00867CEF">
              <w:t>essibility Guidelines with</w:t>
            </w:r>
            <w:r w:rsidR="00B26AE7">
              <w:t xml:space="preserve"> text alternatives for images and</w:t>
            </w:r>
            <w:r w:rsidR="007C55F4" w:rsidRPr="007C55F4">
              <w:t xml:space="preserve"> s</w:t>
            </w:r>
            <w:r w:rsidR="00B26AE7">
              <w:t xml:space="preserve">ufficient contrast display. </w:t>
            </w:r>
          </w:p>
        </w:tc>
        <w:tc>
          <w:tcPr>
            <w:tcW w:w="1083" w:type="dxa"/>
          </w:tcPr>
          <w:p w:rsidR="00255829" w:rsidRDefault="00867CEF" w:rsidP="003C747B">
            <w:pPr>
              <w:jc w:val="right"/>
            </w:pPr>
            <w:r>
              <w:t>/</w:t>
            </w:r>
            <w:r w:rsidR="00FC5B29">
              <w:t>1</w:t>
            </w:r>
          </w:p>
        </w:tc>
      </w:tr>
      <w:tr w:rsidR="00255829" w:rsidTr="009D10B6">
        <w:tc>
          <w:tcPr>
            <w:tcW w:w="7933" w:type="dxa"/>
          </w:tcPr>
          <w:p w:rsidR="008C5175" w:rsidRDefault="008C5175" w:rsidP="00817804">
            <w:r>
              <w:t>B</w:t>
            </w:r>
            <w:r w:rsidR="00FC5B29">
              <w:t>.11</w:t>
            </w:r>
            <w:r w:rsidR="00867CEF">
              <w:t xml:space="preserve"> All web pages can operate across multiple resolutions </w:t>
            </w:r>
            <w:r w:rsidR="00817804">
              <w:t>via flexible or centred design</w:t>
            </w:r>
          </w:p>
        </w:tc>
        <w:tc>
          <w:tcPr>
            <w:tcW w:w="1083" w:type="dxa"/>
          </w:tcPr>
          <w:p w:rsidR="00255829" w:rsidRDefault="00867CEF" w:rsidP="003C747B">
            <w:pPr>
              <w:jc w:val="right"/>
            </w:pPr>
            <w:r>
              <w:t>/1</w:t>
            </w:r>
          </w:p>
        </w:tc>
      </w:tr>
      <w:tr w:rsidR="00255829" w:rsidTr="009D10B6">
        <w:tc>
          <w:tcPr>
            <w:tcW w:w="7933" w:type="dxa"/>
          </w:tcPr>
          <w:p w:rsidR="00255829" w:rsidRPr="00867CEF" w:rsidRDefault="008C5175">
            <w:pPr>
              <w:rPr>
                <w:b/>
              </w:rPr>
            </w:pPr>
            <w:r>
              <w:rPr>
                <w:b/>
              </w:rPr>
              <w:t>Total Section B</w:t>
            </w:r>
            <w:r w:rsidR="00867CEF" w:rsidRPr="00867CEF">
              <w:rPr>
                <w:b/>
              </w:rPr>
              <w:t xml:space="preserve">: </w:t>
            </w:r>
            <w:r w:rsidR="001C5D61">
              <w:rPr>
                <w:b/>
              </w:rPr>
              <w:t xml:space="preserve">Core </w:t>
            </w:r>
            <w:r w:rsidR="00867CEF" w:rsidRPr="00867CEF">
              <w:rPr>
                <w:b/>
              </w:rPr>
              <w:t xml:space="preserve">Functionality </w:t>
            </w:r>
          </w:p>
        </w:tc>
        <w:tc>
          <w:tcPr>
            <w:tcW w:w="1083" w:type="dxa"/>
          </w:tcPr>
          <w:p w:rsidR="00255829" w:rsidRPr="00867CEF" w:rsidRDefault="00867CEF" w:rsidP="003C747B">
            <w:pPr>
              <w:jc w:val="right"/>
              <w:rPr>
                <w:b/>
              </w:rPr>
            </w:pPr>
            <w:r w:rsidRPr="00867CEF">
              <w:rPr>
                <w:b/>
              </w:rPr>
              <w:t>/20</w:t>
            </w:r>
          </w:p>
        </w:tc>
      </w:tr>
    </w:tbl>
    <w:p w:rsidR="004605AB" w:rsidRDefault="004605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142091" w:rsidTr="004605AB">
        <w:tc>
          <w:tcPr>
            <w:tcW w:w="7933" w:type="dxa"/>
          </w:tcPr>
          <w:p w:rsidR="00142091" w:rsidRPr="008C31F5" w:rsidRDefault="00142091" w:rsidP="001C5D61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C</w:t>
            </w:r>
            <w:r w:rsidR="00DC63E2">
              <w:rPr>
                <w:b/>
              </w:rPr>
              <w:t xml:space="preserve">: </w:t>
            </w:r>
            <w:r w:rsidR="001C5D61">
              <w:rPr>
                <w:b/>
              </w:rPr>
              <w:t xml:space="preserve">User Input </w:t>
            </w:r>
            <w:r>
              <w:rPr>
                <w:b/>
              </w:rPr>
              <w:t>Validation</w:t>
            </w:r>
          </w:p>
        </w:tc>
        <w:tc>
          <w:tcPr>
            <w:tcW w:w="1083" w:type="dxa"/>
          </w:tcPr>
          <w:p w:rsidR="00142091" w:rsidRPr="008C31F5" w:rsidRDefault="00142091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142091" w:rsidTr="004605AB">
        <w:tc>
          <w:tcPr>
            <w:tcW w:w="7933" w:type="dxa"/>
          </w:tcPr>
          <w:p w:rsidR="00142091" w:rsidRPr="00817804" w:rsidRDefault="008F63E9" w:rsidP="00817804">
            <w:pPr>
              <w:rPr>
                <w:rFonts w:ascii="Calibri" w:hAnsi="Calibri"/>
                <w:color w:val="000000"/>
              </w:rPr>
            </w:pPr>
            <w:r>
              <w:t>C</w:t>
            </w:r>
            <w:r w:rsidR="00817804">
              <w:t xml:space="preserve">.1 </w:t>
            </w:r>
            <w:r w:rsidR="00142091" w:rsidRPr="00817804">
              <w:rPr>
                <w:rFonts w:ascii="Calibri" w:hAnsi="Calibri"/>
                <w:color w:val="000000"/>
              </w:rPr>
              <w:t>Data of different formats, at least numeric, alphabetic, email and date formats, is validated correctly</w:t>
            </w:r>
          </w:p>
        </w:tc>
        <w:tc>
          <w:tcPr>
            <w:tcW w:w="1083" w:type="dxa"/>
          </w:tcPr>
          <w:p w:rsidR="00142091" w:rsidRDefault="00142091" w:rsidP="009E5CB7">
            <w:pPr>
              <w:jc w:val="right"/>
            </w:pPr>
            <w:r>
              <w:t>/</w:t>
            </w:r>
            <w:r w:rsidR="009E5CB7">
              <w:t>1</w:t>
            </w:r>
          </w:p>
        </w:tc>
      </w:tr>
      <w:tr w:rsidR="00142091" w:rsidTr="004605AB">
        <w:tc>
          <w:tcPr>
            <w:tcW w:w="7933" w:type="dxa"/>
          </w:tcPr>
          <w:p w:rsidR="009E5CB7" w:rsidRDefault="008F63E9" w:rsidP="00817804">
            <w:r>
              <w:t>C</w:t>
            </w:r>
            <w:r w:rsidR="00817804">
              <w:t xml:space="preserve">.2 </w:t>
            </w:r>
            <w:r w:rsidR="009E5CB7" w:rsidRPr="009E5CB7">
              <w:t>Validation error messages are shown and give a detailed explanation of the error and how it could be corrected</w:t>
            </w:r>
          </w:p>
        </w:tc>
        <w:tc>
          <w:tcPr>
            <w:tcW w:w="1083" w:type="dxa"/>
          </w:tcPr>
          <w:p w:rsidR="00142091" w:rsidRDefault="009E5CB7" w:rsidP="00142091">
            <w:pPr>
              <w:jc w:val="right"/>
            </w:pPr>
            <w:r>
              <w:t>/1</w:t>
            </w:r>
          </w:p>
        </w:tc>
      </w:tr>
      <w:tr w:rsidR="009E5CB7" w:rsidTr="004605AB">
        <w:tc>
          <w:tcPr>
            <w:tcW w:w="7933" w:type="dxa"/>
          </w:tcPr>
          <w:p w:rsidR="009E5CB7" w:rsidRPr="00817804" w:rsidRDefault="008F63E9" w:rsidP="008178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  <w:r w:rsidR="00817804">
              <w:rPr>
                <w:rFonts w:ascii="Calibri" w:hAnsi="Calibri"/>
                <w:color w:val="000000"/>
              </w:rPr>
              <w:t xml:space="preserve">.3 </w:t>
            </w:r>
            <w:r w:rsidR="009E5CB7" w:rsidRPr="00817804">
              <w:rPr>
                <w:rFonts w:ascii="Calibri" w:hAnsi="Calibri"/>
                <w:color w:val="000000"/>
              </w:rPr>
              <w:t>Multiple users can not register with the same usernam</w:t>
            </w:r>
            <w:r w:rsidR="003731B8" w:rsidRPr="00817804"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1083" w:type="dxa"/>
          </w:tcPr>
          <w:p w:rsidR="009E5CB7" w:rsidRDefault="009E5CB7" w:rsidP="00142091">
            <w:pPr>
              <w:jc w:val="right"/>
            </w:pPr>
            <w:r>
              <w:t>/1</w:t>
            </w:r>
          </w:p>
        </w:tc>
      </w:tr>
      <w:tr w:rsidR="009E5CB7" w:rsidTr="004605AB">
        <w:tc>
          <w:tcPr>
            <w:tcW w:w="7933" w:type="dxa"/>
          </w:tcPr>
          <w:p w:rsidR="009E5CB7" w:rsidRPr="00817804" w:rsidRDefault="008F63E9" w:rsidP="008178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  <w:r w:rsidR="00817804">
              <w:rPr>
                <w:rFonts w:ascii="Calibri" w:hAnsi="Calibri"/>
                <w:color w:val="000000"/>
              </w:rPr>
              <w:t xml:space="preserve">.4 </w:t>
            </w:r>
            <w:r w:rsidR="009E5CB7" w:rsidRPr="00817804">
              <w:rPr>
                <w:rFonts w:ascii="Calibri" w:hAnsi="Calibri"/>
                <w:color w:val="000000"/>
              </w:rPr>
              <w:t>Users cannot log in if they are not in the database</w:t>
            </w:r>
          </w:p>
        </w:tc>
        <w:tc>
          <w:tcPr>
            <w:tcW w:w="1083" w:type="dxa"/>
          </w:tcPr>
          <w:p w:rsidR="009E5CB7" w:rsidRDefault="009E5CB7" w:rsidP="00142091">
            <w:pPr>
              <w:jc w:val="right"/>
            </w:pPr>
            <w:r>
              <w:t>/1</w:t>
            </w:r>
          </w:p>
        </w:tc>
      </w:tr>
      <w:tr w:rsidR="009E5CB7" w:rsidTr="004605AB">
        <w:tc>
          <w:tcPr>
            <w:tcW w:w="7933" w:type="dxa"/>
          </w:tcPr>
          <w:p w:rsidR="003731B8" w:rsidRPr="00817804" w:rsidRDefault="008F63E9" w:rsidP="008178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  <w:r w:rsidR="00817804">
              <w:rPr>
                <w:rFonts w:ascii="Calibri" w:hAnsi="Calibri"/>
                <w:color w:val="000000"/>
              </w:rPr>
              <w:t xml:space="preserve">.5 </w:t>
            </w:r>
            <w:r w:rsidR="00981BB9" w:rsidRPr="00817804">
              <w:rPr>
                <w:rFonts w:ascii="Calibri" w:hAnsi="Calibri"/>
                <w:color w:val="000000"/>
              </w:rPr>
              <w:t xml:space="preserve">In the event of an error the user is re-presented with the input form, pre-filled with all </w:t>
            </w:r>
            <w:r w:rsidR="003731B8" w:rsidRPr="00817804">
              <w:rPr>
                <w:rFonts w:ascii="Calibri" w:hAnsi="Calibri"/>
                <w:color w:val="000000"/>
              </w:rPr>
              <w:t>valid</w:t>
            </w:r>
            <w:r w:rsidR="00981BB9" w:rsidRPr="00817804">
              <w:rPr>
                <w:rFonts w:ascii="Calibri" w:hAnsi="Calibri"/>
                <w:color w:val="000000"/>
              </w:rPr>
              <w:t xml:space="preserve"> data.</w:t>
            </w:r>
          </w:p>
        </w:tc>
        <w:tc>
          <w:tcPr>
            <w:tcW w:w="1083" w:type="dxa"/>
          </w:tcPr>
          <w:p w:rsidR="009E5CB7" w:rsidRDefault="00981BB9" w:rsidP="00142091">
            <w:pPr>
              <w:jc w:val="right"/>
            </w:pPr>
            <w:r>
              <w:t>/1</w:t>
            </w:r>
          </w:p>
        </w:tc>
      </w:tr>
      <w:tr w:rsidR="00142091" w:rsidTr="004605AB">
        <w:tc>
          <w:tcPr>
            <w:tcW w:w="7933" w:type="dxa"/>
          </w:tcPr>
          <w:p w:rsidR="00142091" w:rsidRPr="00867CEF" w:rsidRDefault="00142091" w:rsidP="00981BB9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F63E9">
              <w:rPr>
                <w:b/>
              </w:rPr>
              <w:t>C</w:t>
            </w:r>
            <w:r w:rsidRPr="00867CEF">
              <w:rPr>
                <w:b/>
              </w:rPr>
              <w:t xml:space="preserve">: </w:t>
            </w:r>
            <w:r w:rsidR="001C5D61">
              <w:rPr>
                <w:b/>
              </w:rPr>
              <w:t>User Input Validation</w:t>
            </w:r>
          </w:p>
        </w:tc>
        <w:tc>
          <w:tcPr>
            <w:tcW w:w="1083" w:type="dxa"/>
          </w:tcPr>
          <w:p w:rsidR="00142091" w:rsidRPr="00867CEF" w:rsidRDefault="00142091" w:rsidP="004605AB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9E5CB7">
              <w:rPr>
                <w:b/>
              </w:rPr>
              <w:t>5</w:t>
            </w:r>
          </w:p>
        </w:tc>
      </w:tr>
    </w:tbl>
    <w:p w:rsidR="00142091" w:rsidRDefault="00142091" w:rsidP="001420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DC63E2" w:rsidTr="004605AB">
        <w:tc>
          <w:tcPr>
            <w:tcW w:w="7933" w:type="dxa"/>
          </w:tcPr>
          <w:p w:rsidR="00DC63E2" w:rsidRPr="008C31F5" w:rsidRDefault="00DC63E2" w:rsidP="00DC63E2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D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Security</w:t>
            </w:r>
          </w:p>
        </w:tc>
        <w:tc>
          <w:tcPr>
            <w:tcW w:w="1083" w:type="dxa"/>
          </w:tcPr>
          <w:p w:rsidR="00DC63E2" w:rsidRPr="008C31F5" w:rsidRDefault="00DC63E2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DC63E2" w:rsidTr="004605AB">
        <w:tc>
          <w:tcPr>
            <w:tcW w:w="7933" w:type="dxa"/>
          </w:tcPr>
          <w:p w:rsidR="00DC63E2" w:rsidRPr="00817804" w:rsidRDefault="008F63E9" w:rsidP="00817804">
            <w:r>
              <w:t>D</w:t>
            </w:r>
            <w:r w:rsidR="00817804">
              <w:t xml:space="preserve">.1 </w:t>
            </w:r>
            <w:r w:rsidR="00DC63E2" w:rsidRPr="00817804">
              <w:rPr>
                <w:rFonts w:ascii="Calibri" w:hAnsi="Calibri"/>
                <w:color w:val="000000"/>
              </w:rPr>
              <w:t xml:space="preserve">A login page checks whether the password matches username.  </w:t>
            </w:r>
          </w:p>
        </w:tc>
        <w:tc>
          <w:tcPr>
            <w:tcW w:w="1083" w:type="dxa"/>
          </w:tcPr>
          <w:p w:rsidR="00DC63E2" w:rsidRDefault="00DC63E2" w:rsidP="00DC63E2">
            <w:pPr>
              <w:jc w:val="right"/>
            </w:pPr>
            <w:r>
              <w:t>/1</w:t>
            </w:r>
          </w:p>
        </w:tc>
      </w:tr>
      <w:tr w:rsidR="00DC63E2" w:rsidTr="004605AB">
        <w:tc>
          <w:tcPr>
            <w:tcW w:w="7933" w:type="dxa"/>
          </w:tcPr>
          <w:p w:rsidR="00DC63E2" w:rsidRPr="00817804" w:rsidRDefault="008F63E9" w:rsidP="00817804">
            <w:r>
              <w:t>D</w:t>
            </w:r>
            <w:r w:rsidR="00817804">
              <w:t xml:space="preserve">.2 </w:t>
            </w:r>
            <w:r w:rsidR="003731B8" w:rsidRPr="00817804">
              <w:rPr>
                <w:rFonts w:ascii="Calibri" w:hAnsi="Calibri"/>
                <w:color w:val="000000"/>
              </w:rPr>
              <w:t>Hash</w:t>
            </w:r>
            <w:r w:rsidR="008B1A26" w:rsidRPr="00817804">
              <w:rPr>
                <w:rFonts w:ascii="Calibri" w:hAnsi="Calibri"/>
                <w:color w:val="000000"/>
              </w:rPr>
              <w:t>ed</w:t>
            </w:r>
            <w:r w:rsidR="003731B8" w:rsidRPr="00817804">
              <w:rPr>
                <w:rFonts w:ascii="Calibri" w:hAnsi="Calibri"/>
                <w:color w:val="000000"/>
              </w:rPr>
              <w:t xml:space="preserve"> p</w:t>
            </w:r>
            <w:r w:rsidR="00DC63E2" w:rsidRPr="00817804">
              <w:rPr>
                <w:rFonts w:ascii="Calibri" w:hAnsi="Calibri"/>
                <w:color w:val="000000"/>
              </w:rPr>
              <w:t xml:space="preserve">asswords are </w:t>
            </w:r>
            <w:r w:rsidR="003731B8" w:rsidRPr="00817804">
              <w:rPr>
                <w:rFonts w:ascii="Calibri" w:hAnsi="Calibri"/>
                <w:color w:val="000000"/>
              </w:rPr>
              <w:t>stored in the database</w:t>
            </w:r>
            <w:r w:rsidR="00DC63E2" w:rsidRPr="00817804">
              <w:rPr>
                <w:rFonts w:ascii="Calibri" w:hAnsi="Calibri"/>
                <w:color w:val="000000"/>
              </w:rPr>
              <w:t xml:space="preserve"> (i.e. not stored in clear text).  </w:t>
            </w:r>
          </w:p>
        </w:tc>
        <w:tc>
          <w:tcPr>
            <w:tcW w:w="1083" w:type="dxa"/>
          </w:tcPr>
          <w:p w:rsidR="00DC63E2" w:rsidRDefault="00DC63E2" w:rsidP="00DC63E2">
            <w:pPr>
              <w:jc w:val="right"/>
            </w:pPr>
            <w:r>
              <w:t>/1</w:t>
            </w:r>
          </w:p>
        </w:tc>
      </w:tr>
      <w:tr w:rsidR="00DC63E2" w:rsidTr="004605AB">
        <w:tc>
          <w:tcPr>
            <w:tcW w:w="7933" w:type="dxa"/>
          </w:tcPr>
          <w:p w:rsidR="00DC63E2" w:rsidRDefault="00817804" w:rsidP="00817804">
            <w:r>
              <w:t xml:space="preserve">D.3 </w:t>
            </w:r>
            <w:r w:rsidR="003B065A">
              <w:t>No transactions</w:t>
            </w:r>
            <w:r w:rsidR="003B065A" w:rsidRPr="00DC63E2">
              <w:t xml:space="preserve"> vulnerable to </w:t>
            </w:r>
            <w:r w:rsidR="003B065A">
              <w:t>cross site scripting attack.</w:t>
            </w:r>
          </w:p>
        </w:tc>
        <w:tc>
          <w:tcPr>
            <w:tcW w:w="1083" w:type="dxa"/>
          </w:tcPr>
          <w:p w:rsidR="00DC63E2" w:rsidRDefault="00DC63E2" w:rsidP="00DC63E2">
            <w:pPr>
              <w:jc w:val="right"/>
            </w:pPr>
            <w:r>
              <w:t>/1</w:t>
            </w:r>
            <w:r w:rsidR="003B065A">
              <w:t>.5</w:t>
            </w:r>
          </w:p>
        </w:tc>
      </w:tr>
      <w:tr w:rsidR="00DC63E2" w:rsidTr="004605AB">
        <w:tc>
          <w:tcPr>
            <w:tcW w:w="7933" w:type="dxa"/>
          </w:tcPr>
          <w:p w:rsidR="008F63E9" w:rsidRDefault="008F63E9" w:rsidP="00817804">
            <w:r>
              <w:t>D</w:t>
            </w:r>
            <w:r w:rsidR="00DC63E2">
              <w:t xml:space="preserve">.4 </w:t>
            </w:r>
            <w:r w:rsidR="001E3340">
              <w:t>No transactions</w:t>
            </w:r>
            <w:r w:rsidR="00DC63E2" w:rsidRPr="00DC63E2">
              <w:t xml:space="preserve"> vulnerable to </w:t>
            </w:r>
            <w:r w:rsidR="001E3340">
              <w:t>SQL injection attack.</w:t>
            </w:r>
          </w:p>
        </w:tc>
        <w:tc>
          <w:tcPr>
            <w:tcW w:w="1083" w:type="dxa"/>
          </w:tcPr>
          <w:p w:rsidR="00DC63E2" w:rsidRDefault="003B065A" w:rsidP="00DC63E2">
            <w:pPr>
              <w:jc w:val="right"/>
            </w:pPr>
            <w:r>
              <w:t>/1.5</w:t>
            </w:r>
          </w:p>
        </w:tc>
      </w:tr>
      <w:tr w:rsidR="00DC63E2" w:rsidTr="004605AB">
        <w:tc>
          <w:tcPr>
            <w:tcW w:w="7933" w:type="dxa"/>
          </w:tcPr>
          <w:p w:rsidR="00DC63E2" w:rsidRPr="00867CEF" w:rsidRDefault="00DC63E2" w:rsidP="00DC63E2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F63E9">
              <w:rPr>
                <w:b/>
              </w:rPr>
              <w:t>D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Security</w:t>
            </w:r>
            <w:r w:rsidRPr="00867CEF">
              <w:rPr>
                <w:b/>
              </w:rPr>
              <w:t xml:space="preserve"> </w:t>
            </w:r>
          </w:p>
        </w:tc>
        <w:tc>
          <w:tcPr>
            <w:tcW w:w="1083" w:type="dxa"/>
          </w:tcPr>
          <w:p w:rsidR="00DC63E2" w:rsidRPr="00867CEF" w:rsidRDefault="00DC63E2" w:rsidP="00DC63E2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</w:tr>
    </w:tbl>
    <w:p w:rsidR="009F713F" w:rsidRDefault="009F713F" w:rsidP="00DC63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FE52A0" w:rsidTr="004605AB">
        <w:tc>
          <w:tcPr>
            <w:tcW w:w="7933" w:type="dxa"/>
          </w:tcPr>
          <w:p w:rsidR="00FE52A0" w:rsidRPr="008C31F5" w:rsidRDefault="00FE52A0" w:rsidP="00FE52A0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E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Testing</w:t>
            </w:r>
          </w:p>
        </w:tc>
        <w:tc>
          <w:tcPr>
            <w:tcW w:w="1083" w:type="dxa"/>
          </w:tcPr>
          <w:p w:rsidR="00FE52A0" w:rsidRPr="008C31F5" w:rsidRDefault="00FE52A0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FE52A0" w:rsidTr="004605AB">
        <w:tc>
          <w:tcPr>
            <w:tcW w:w="9016" w:type="dxa"/>
            <w:gridSpan w:val="2"/>
          </w:tcPr>
          <w:p w:rsidR="00FE52A0" w:rsidRPr="00FE52A0" w:rsidRDefault="00136DFD" w:rsidP="004605AB">
            <w:r>
              <w:t>The r</w:t>
            </w:r>
            <w:r w:rsidR="00E029E3">
              <w:t>eport</w:t>
            </w:r>
            <w:r w:rsidR="00FE52A0" w:rsidRPr="00FE52A0">
              <w:t xml:space="preserve"> </w:t>
            </w:r>
            <w:r>
              <w:t>should contain</w:t>
            </w:r>
            <w:r w:rsidR="00FE52A0" w:rsidRPr="00FE52A0">
              <w:t xml:space="preserve"> evidence of the following actions</w:t>
            </w:r>
            <w:r>
              <w:t xml:space="preserve">.  </w:t>
            </w:r>
            <w:r w:rsidR="00194145">
              <w:t>For parts E.1</w:t>
            </w:r>
            <w:r w:rsidR="00063BFC">
              <w:t xml:space="preserve"> – E</w:t>
            </w:r>
            <w:r w:rsidR="002859EE">
              <w:t xml:space="preserve">.13 suitable input and output needs to be provided – preferably </w:t>
            </w:r>
            <w:r w:rsidR="000148D8">
              <w:t>using screenshots; For each part, the full mark will be given is both input and output is provided and 50% of the full mark will be given if only input or output is given.</w:t>
            </w:r>
            <w:r w:rsidR="00063BFC">
              <w:t xml:space="preserve"> For part E</w:t>
            </w:r>
            <w:r w:rsidR="00AA5FCA">
              <w:t>.14</w:t>
            </w:r>
            <w:r w:rsidR="000148D8">
              <w:t xml:space="preserve"> an appropriate section of code should be provided. </w:t>
            </w:r>
          </w:p>
        </w:tc>
      </w:tr>
      <w:tr w:rsidR="002859EE" w:rsidTr="004605AB">
        <w:tc>
          <w:tcPr>
            <w:tcW w:w="7933" w:type="dxa"/>
          </w:tcPr>
          <w:p w:rsidR="002859EE" w:rsidRPr="00FE52A0" w:rsidRDefault="008F63E9" w:rsidP="005D049A">
            <w:r>
              <w:t>E</w:t>
            </w:r>
            <w:r w:rsidR="002859EE">
              <w:t xml:space="preserve">.1 </w:t>
            </w:r>
            <w:r w:rsidR="005D049A">
              <w:t>H</w:t>
            </w:r>
            <w:r w:rsidR="002859EE">
              <w:t>ome screen</w:t>
            </w:r>
          </w:p>
        </w:tc>
        <w:tc>
          <w:tcPr>
            <w:tcW w:w="1083" w:type="dxa"/>
            <w:vAlign w:val="bottom"/>
          </w:tcPr>
          <w:p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:rsidTr="004605AB">
        <w:tc>
          <w:tcPr>
            <w:tcW w:w="7933" w:type="dxa"/>
          </w:tcPr>
          <w:p w:rsidR="002859EE" w:rsidRDefault="008F63E9" w:rsidP="002859EE">
            <w:r>
              <w:t>E</w:t>
            </w:r>
            <w:r w:rsidR="002859EE">
              <w:t>.2 Registering as a new user</w:t>
            </w:r>
          </w:p>
        </w:tc>
        <w:tc>
          <w:tcPr>
            <w:tcW w:w="1083" w:type="dxa"/>
            <w:vAlign w:val="bottom"/>
          </w:tcPr>
          <w:p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:rsidTr="004605AB">
        <w:tc>
          <w:tcPr>
            <w:tcW w:w="7933" w:type="dxa"/>
          </w:tcPr>
          <w:p w:rsidR="002859EE" w:rsidRDefault="008F63E9" w:rsidP="002859EE">
            <w:r>
              <w:t>E</w:t>
            </w:r>
            <w:r w:rsidR="002859EE">
              <w:t>.3 Logging in with existing user</w:t>
            </w:r>
          </w:p>
        </w:tc>
        <w:tc>
          <w:tcPr>
            <w:tcW w:w="1083" w:type="dxa"/>
            <w:vAlign w:val="bottom"/>
          </w:tcPr>
          <w:p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:rsidTr="004605AB">
        <w:tc>
          <w:tcPr>
            <w:tcW w:w="7933" w:type="dxa"/>
          </w:tcPr>
          <w:p w:rsidR="002859EE" w:rsidRDefault="008F63E9" w:rsidP="002859EE">
            <w:r>
              <w:t>E</w:t>
            </w:r>
            <w:r w:rsidR="002859EE">
              <w:t>.4 Logging out</w:t>
            </w:r>
          </w:p>
        </w:tc>
        <w:tc>
          <w:tcPr>
            <w:tcW w:w="1083" w:type="dxa"/>
            <w:vAlign w:val="bottom"/>
          </w:tcPr>
          <w:p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:rsidTr="004605AB">
        <w:tc>
          <w:tcPr>
            <w:tcW w:w="7933" w:type="dxa"/>
          </w:tcPr>
          <w:p w:rsidR="002859EE" w:rsidRDefault="008F63E9" w:rsidP="002859EE">
            <w:r>
              <w:t>E</w:t>
            </w:r>
            <w:r w:rsidR="002859EE">
              <w:t>.5 Adding Review</w:t>
            </w:r>
          </w:p>
        </w:tc>
        <w:tc>
          <w:tcPr>
            <w:tcW w:w="1083" w:type="dxa"/>
            <w:vAlign w:val="bottom"/>
          </w:tcPr>
          <w:p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:rsidTr="004605AB">
        <w:tc>
          <w:tcPr>
            <w:tcW w:w="7933" w:type="dxa"/>
          </w:tcPr>
          <w:p w:rsidR="002859EE" w:rsidRDefault="008F63E9" w:rsidP="00B01F9D">
            <w:r>
              <w:t>E</w:t>
            </w:r>
            <w:r w:rsidR="002859EE">
              <w:t xml:space="preserve">.6 Searching for </w:t>
            </w:r>
            <w:proofErr w:type="spellStart"/>
            <w:r w:rsidR="002859EE">
              <w:t>a</w:t>
            </w:r>
            <w:proofErr w:type="spellEnd"/>
            <w:r w:rsidR="002859EE">
              <w:t xml:space="preserve"> </w:t>
            </w:r>
            <w:r w:rsidR="00B01F9D">
              <w:t>item</w:t>
            </w:r>
            <w:r w:rsidR="002859EE">
              <w:t xml:space="preserve"> that exists in the database</w:t>
            </w:r>
          </w:p>
        </w:tc>
        <w:tc>
          <w:tcPr>
            <w:tcW w:w="1083" w:type="dxa"/>
            <w:vAlign w:val="bottom"/>
          </w:tcPr>
          <w:p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:rsidTr="004605AB">
        <w:tc>
          <w:tcPr>
            <w:tcW w:w="7933" w:type="dxa"/>
          </w:tcPr>
          <w:p w:rsidR="002859EE" w:rsidRDefault="008F63E9" w:rsidP="00B01F9D">
            <w:r>
              <w:t>E</w:t>
            </w:r>
            <w:r w:rsidR="002859EE">
              <w:t xml:space="preserve">.7 Searching for an </w:t>
            </w:r>
            <w:r w:rsidR="00B01F9D">
              <w:t>item</w:t>
            </w:r>
            <w:r w:rsidR="002859EE">
              <w:t xml:space="preserve"> that does not exist in the database</w:t>
            </w:r>
          </w:p>
        </w:tc>
        <w:tc>
          <w:tcPr>
            <w:tcW w:w="1083" w:type="dxa"/>
            <w:vAlign w:val="bottom"/>
          </w:tcPr>
          <w:p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:rsidTr="004605AB">
        <w:tc>
          <w:tcPr>
            <w:tcW w:w="7933" w:type="dxa"/>
          </w:tcPr>
          <w:p w:rsidR="002859EE" w:rsidRDefault="008F63E9" w:rsidP="002859EE">
            <w:r>
              <w:t>E</w:t>
            </w:r>
            <w:r w:rsidR="002859EE">
              <w:t>.8 Individual item page</w:t>
            </w:r>
          </w:p>
        </w:tc>
        <w:tc>
          <w:tcPr>
            <w:tcW w:w="1083" w:type="dxa"/>
            <w:vAlign w:val="bottom"/>
          </w:tcPr>
          <w:p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:rsidTr="004605AB">
        <w:tc>
          <w:tcPr>
            <w:tcW w:w="7933" w:type="dxa"/>
          </w:tcPr>
          <w:p w:rsidR="002859EE" w:rsidRDefault="008F63E9" w:rsidP="00E72AB1">
            <w:r>
              <w:t>E</w:t>
            </w:r>
            <w:r w:rsidR="00E72AB1">
              <w:t>.9 A u</w:t>
            </w:r>
            <w:r w:rsidR="002859EE">
              <w:t>ser not being able to register with invalid data</w:t>
            </w:r>
            <w:r w:rsidR="0051682D">
              <w:t xml:space="preserve"> including examples of invalid numeric, alphabetic, email and date (0.5 mark each)</w:t>
            </w:r>
          </w:p>
        </w:tc>
        <w:tc>
          <w:tcPr>
            <w:tcW w:w="1083" w:type="dxa"/>
            <w:vAlign w:val="bottom"/>
          </w:tcPr>
          <w:p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</w:t>
            </w:r>
          </w:p>
        </w:tc>
      </w:tr>
      <w:tr w:rsidR="002859EE" w:rsidTr="004605AB">
        <w:tc>
          <w:tcPr>
            <w:tcW w:w="7933" w:type="dxa"/>
          </w:tcPr>
          <w:p w:rsidR="002859EE" w:rsidRDefault="008F63E9" w:rsidP="00F5497D">
            <w:r>
              <w:t>E</w:t>
            </w:r>
            <w:r w:rsidR="002859EE">
              <w:t xml:space="preserve">.10 Attempts to use </w:t>
            </w:r>
            <w:r w:rsidR="00056871">
              <w:t xml:space="preserve">a </w:t>
            </w:r>
            <w:r w:rsidR="00F5497D">
              <w:t>cross site scripting</w:t>
            </w:r>
            <w:r w:rsidR="002859EE">
              <w:t xml:space="preserve"> attack that are unsuccessful</w:t>
            </w:r>
          </w:p>
        </w:tc>
        <w:tc>
          <w:tcPr>
            <w:tcW w:w="1083" w:type="dxa"/>
            <w:vAlign w:val="bottom"/>
          </w:tcPr>
          <w:p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031200">
              <w:rPr>
                <w:rFonts w:ascii="Calibri" w:hAnsi="Calibri"/>
                <w:color w:val="000000"/>
              </w:rPr>
              <w:t>1</w:t>
            </w:r>
          </w:p>
        </w:tc>
      </w:tr>
      <w:tr w:rsidR="00F5497D" w:rsidTr="004605AB">
        <w:tc>
          <w:tcPr>
            <w:tcW w:w="7933" w:type="dxa"/>
          </w:tcPr>
          <w:p w:rsidR="00F5497D" w:rsidRDefault="00F5497D" w:rsidP="00F5497D">
            <w:r>
              <w:t>E.11 Attempts to use a SQL attack that are unsuccessful</w:t>
            </w:r>
          </w:p>
        </w:tc>
        <w:tc>
          <w:tcPr>
            <w:tcW w:w="1083" w:type="dxa"/>
            <w:vAlign w:val="bottom"/>
          </w:tcPr>
          <w:p w:rsidR="00F5497D" w:rsidRDefault="00031200" w:rsidP="00F549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5497D" w:rsidTr="004605AB">
        <w:tc>
          <w:tcPr>
            <w:tcW w:w="7933" w:type="dxa"/>
          </w:tcPr>
          <w:p w:rsidR="00F5497D" w:rsidRDefault="00E72AB1" w:rsidP="00E72AB1">
            <w:r>
              <w:t>E.12 A u</w:t>
            </w:r>
            <w:r w:rsidR="00F5497D">
              <w:t>ser not being able to log in if they are not registered</w:t>
            </w:r>
          </w:p>
        </w:tc>
        <w:tc>
          <w:tcPr>
            <w:tcW w:w="1083" w:type="dxa"/>
            <w:vAlign w:val="bottom"/>
          </w:tcPr>
          <w:p w:rsidR="00F5497D" w:rsidRDefault="00F5497D" w:rsidP="00F549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5497D" w:rsidTr="004605AB">
        <w:tc>
          <w:tcPr>
            <w:tcW w:w="7933" w:type="dxa"/>
          </w:tcPr>
          <w:p w:rsidR="00F5497D" w:rsidRDefault="00F5497D" w:rsidP="00F5497D">
            <w:r>
              <w:t xml:space="preserve">E.13 Evidence of site operating gracefully in multiple resolutions </w:t>
            </w:r>
          </w:p>
        </w:tc>
        <w:tc>
          <w:tcPr>
            <w:tcW w:w="1083" w:type="dxa"/>
            <w:vAlign w:val="bottom"/>
          </w:tcPr>
          <w:p w:rsidR="00F5497D" w:rsidRDefault="00F5497D" w:rsidP="00F549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5497D" w:rsidTr="004605AB">
        <w:tc>
          <w:tcPr>
            <w:tcW w:w="7933" w:type="dxa"/>
          </w:tcPr>
          <w:p w:rsidR="00F5497D" w:rsidRDefault="00E72AB1" w:rsidP="00F5497D">
            <w:r>
              <w:t>E.14 An e</w:t>
            </w:r>
            <w:r w:rsidR="00F5497D">
              <w:t>xample of a SQL Query that is implemented in code and a description of where this Query is located.</w:t>
            </w:r>
          </w:p>
        </w:tc>
        <w:tc>
          <w:tcPr>
            <w:tcW w:w="1083" w:type="dxa"/>
            <w:vAlign w:val="bottom"/>
          </w:tcPr>
          <w:p w:rsidR="00F5497D" w:rsidRDefault="00F5497D" w:rsidP="00F549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5497D" w:rsidTr="004605AB">
        <w:tc>
          <w:tcPr>
            <w:tcW w:w="7933" w:type="dxa"/>
          </w:tcPr>
          <w:p w:rsidR="00F5497D" w:rsidRPr="00867CEF" w:rsidRDefault="00F5497D" w:rsidP="00F5497D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>
              <w:rPr>
                <w:b/>
              </w:rPr>
              <w:t>E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Testing</w:t>
            </w:r>
            <w:r w:rsidRPr="00867CEF">
              <w:rPr>
                <w:b/>
              </w:rPr>
              <w:t xml:space="preserve"> </w:t>
            </w:r>
          </w:p>
        </w:tc>
        <w:tc>
          <w:tcPr>
            <w:tcW w:w="1083" w:type="dxa"/>
          </w:tcPr>
          <w:p w:rsidR="00F5497D" w:rsidRPr="00867CEF" w:rsidRDefault="00F5497D" w:rsidP="00F5497D">
            <w:pPr>
              <w:jc w:val="right"/>
              <w:rPr>
                <w:b/>
              </w:rPr>
            </w:pPr>
            <w:r>
              <w:rPr>
                <w:b/>
              </w:rPr>
              <w:t>/15</w:t>
            </w:r>
          </w:p>
        </w:tc>
      </w:tr>
      <w:tr w:rsidR="0051682D" w:rsidTr="004605AB">
        <w:tc>
          <w:tcPr>
            <w:tcW w:w="7933" w:type="dxa"/>
          </w:tcPr>
          <w:p w:rsidR="0051682D" w:rsidRPr="008C31F5" w:rsidRDefault="0051682D" w:rsidP="0051682D">
            <w:pPr>
              <w:rPr>
                <w:b/>
              </w:rPr>
            </w:pPr>
            <w:r w:rsidRPr="008C31F5">
              <w:rPr>
                <w:b/>
              </w:rPr>
              <w:lastRenderedPageBreak/>
              <w:t xml:space="preserve">Section </w:t>
            </w:r>
            <w:r w:rsidR="008F63E9">
              <w:rPr>
                <w:b/>
              </w:rPr>
              <w:t>F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Design</w:t>
            </w:r>
          </w:p>
        </w:tc>
        <w:tc>
          <w:tcPr>
            <w:tcW w:w="1083" w:type="dxa"/>
          </w:tcPr>
          <w:p w:rsidR="0051682D" w:rsidRPr="008C31F5" w:rsidRDefault="0051682D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51682D" w:rsidTr="00DA33C5">
        <w:tc>
          <w:tcPr>
            <w:tcW w:w="7933" w:type="dxa"/>
          </w:tcPr>
          <w:p w:rsidR="00DA33C5" w:rsidRPr="00FE52A0" w:rsidRDefault="008F63E9" w:rsidP="00817804">
            <w:r>
              <w:t>F</w:t>
            </w:r>
            <w:r w:rsidR="0051682D">
              <w:t xml:space="preserve">.1 </w:t>
            </w:r>
            <w:r w:rsidR="00D171D8">
              <w:t>Report contains a d</w:t>
            </w:r>
            <w:r w:rsidR="0051682D" w:rsidRPr="0051682D">
              <w:t xml:space="preserve">iscussion </w:t>
            </w:r>
            <w:r w:rsidR="001D500E">
              <w:t>on how the Web Site a</w:t>
            </w:r>
            <w:r w:rsidR="00DA33C5">
              <w:t>chieves Web</w:t>
            </w:r>
            <w:r w:rsidR="0051682D" w:rsidRPr="0051682D">
              <w:t xml:space="preserve"> Design Principles of User Experience</w:t>
            </w:r>
            <w:r w:rsidR="00DA33C5">
              <w:t xml:space="preserve"> with example.</w:t>
            </w:r>
          </w:p>
        </w:tc>
        <w:tc>
          <w:tcPr>
            <w:tcW w:w="1083" w:type="dxa"/>
          </w:tcPr>
          <w:p w:rsidR="0051682D" w:rsidRDefault="00DA33C5" w:rsidP="00DA33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/2.5</w:t>
            </w:r>
          </w:p>
        </w:tc>
      </w:tr>
      <w:tr w:rsidR="00DA33C5" w:rsidTr="004605AB">
        <w:tc>
          <w:tcPr>
            <w:tcW w:w="7933" w:type="dxa"/>
          </w:tcPr>
          <w:p w:rsidR="00DA33C5" w:rsidRPr="00FE52A0" w:rsidRDefault="008F63E9" w:rsidP="00817804">
            <w:r>
              <w:t>F</w:t>
            </w:r>
            <w:r w:rsidR="00DA33C5">
              <w:t xml:space="preserve">.2 </w:t>
            </w:r>
            <w:r w:rsidR="00D171D8">
              <w:t xml:space="preserve">Report contains a discussion </w:t>
            </w:r>
            <w:r w:rsidR="001D500E">
              <w:t>on how the Web Site a</w:t>
            </w:r>
            <w:r w:rsidR="00DA33C5">
              <w:t>chieves Web</w:t>
            </w:r>
            <w:r w:rsidR="00DA33C5" w:rsidRPr="0051682D">
              <w:t xml:space="preserve"> Design Principles of </w:t>
            </w:r>
            <w:r w:rsidR="00DA33C5">
              <w:t>Visual Design with example.</w:t>
            </w:r>
          </w:p>
        </w:tc>
        <w:tc>
          <w:tcPr>
            <w:tcW w:w="1083" w:type="dxa"/>
          </w:tcPr>
          <w:p w:rsidR="00DA33C5" w:rsidRDefault="00DA33C5" w:rsidP="004605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/2.5</w:t>
            </w:r>
          </w:p>
        </w:tc>
      </w:tr>
      <w:tr w:rsidR="00DA33C5" w:rsidTr="00DA33C5">
        <w:tc>
          <w:tcPr>
            <w:tcW w:w="7933" w:type="dxa"/>
          </w:tcPr>
          <w:p w:rsidR="00DA33C5" w:rsidRDefault="008F63E9" w:rsidP="00817804">
            <w:r>
              <w:t>F</w:t>
            </w:r>
            <w:r w:rsidR="00DA33C5">
              <w:t xml:space="preserve">.3 </w:t>
            </w:r>
            <w:r w:rsidR="00D171D8">
              <w:t>Report contains a d</w:t>
            </w:r>
            <w:r w:rsidR="00DA33C5" w:rsidRPr="0051682D">
              <w:t xml:space="preserve">iscussion </w:t>
            </w:r>
            <w:r w:rsidR="001D500E">
              <w:t>on how the Web Site a</w:t>
            </w:r>
            <w:r w:rsidR="00DA33C5">
              <w:t>chieves Web</w:t>
            </w:r>
            <w:r w:rsidR="00DA33C5" w:rsidRPr="0051682D">
              <w:t xml:space="preserve"> Design Principles of </w:t>
            </w:r>
            <w:r w:rsidR="00DA33C5">
              <w:t>Page Layout with example.</w:t>
            </w:r>
          </w:p>
        </w:tc>
        <w:tc>
          <w:tcPr>
            <w:tcW w:w="1083" w:type="dxa"/>
          </w:tcPr>
          <w:p w:rsidR="00DA33C5" w:rsidRDefault="00DA33C5" w:rsidP="00DA33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/2.5</w:t>
            </w:r>
          </w:p>
        </w:tc>
      </w:tr>
      <w:tr w:rsidR="00DA33C5" w:rsidTr="00DA33C5">
        <w:tc>
          <w:tcPr>
            <w:tcW w:w="7933" w:type="dxa"/>
          </w:tcPr>
          <w:p w:rsidR="00DA33C5" w:rsidRDefault="008F63E9" w:rsidP="00817804">
            <w:r>
              <w:t>F</w:t>
            </w:r>
            <w:r w:rsidR="00DA33C5">
              <w:t xml:space="preserve">.4 </w:t>
            </w:r>
            <w:r w:rsidR="00D171D8">
              <w:t>Report contains a d</w:t>
            </w:r>
            <w:r w:rsidR="00DA33C5" w:rsidRPr="0051682D">
              <w:t xml:space="preserve">iscussion </w:t>
            </w:r>
            <w:r w:rsidR="001D500E">
              <w:t>on how the Web Site a</w:t>
            </w:r>
            <w:r w:rsidR="00DA33C5">
              <w:t>chieves Web</w:t>
            </w:r>
            <w:r w:rsidR="00DA33C5" w:rsidRPr="0051682D">
              <w:t xml:space="preserve"> Design Principles of </w:t>
            </w:r>
            <w:r w:rsidR="00DA33C5">
              <w:t>Standards with example.</w:t>
            </w:r>
          </w:p>
        </w:tc>
        <w:tc>
          <w:tcPr>
            <w:tcW w:w="1083" w:type="dxa"/>
          </w:tcPr>
          <w:p w:rsidR="00DA33C5" w:rsidRDefault="00DA33C5" w:rsidP="00DA33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/2.5</w:t>
            </w:r>
          </w:p>
        </w:tc>
      </w:tr>
      <w:tr w:rsidR="00DA33C5" w:rsidTr="004605AB">
        <w:tc>
          <w:tcPr>
            <w:tcW w:w="7933" w:type="dxa"/>
          </w:tcPr>
          <w:p w:rsidR="00DA33C5" w:rsidRPr="00867CEF" w:rsidRDefault="00DA33C5" w:rsidP="00DA33C5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F63E9">
              <w:rPr>
                <w:b/>
              </w:rPr>
              <w:t>F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Design</w:t>
            </w:r>
            <w:r w:rsidRPr="00867CEF">
              <w:rPr>
                <w:b/>
              </w:rPr>
              <w:t xml:space="preserve"> </w:t>
            </w:r>
          </w:p>
        </w:tc>
        <w:tc>
          <w:tcPr>
            <w:tcW w:w="1083" w:type="dxa"/>
          </w:tcPr>
          <w:p w:rsidR="00DA33C5" w:rsidRPr="00867CEF" w:rsidRDefault="00DA33C5" w:rsidP="00DA33C5">
            <w:pPr>
              <w:jc w:val="right"/>
              <w:rPr>
                <w:b/>
              </w:rPr>
            </w:pPr>
            <w:r>
              <w:rPr>
                <w:b/>
              </w:rPr>
              <w:t>/10</w:t>
            </w:r>
          </w:p>
        </w:tc>
      </w:tr>
    </w:tbl>
    <w:p w:rsidR="00930854" w:rsidRDefault="00930854" w:rsidP="00E02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4605AB" w:rsidTr="004605AB">
        <w:tc>
          <w:tcPr>
            <w:tcW w:w="7933" w:type="dxa"/>
          </w:tcPr>
          <w:p w:rsidR="004605AB" w:rsidRPr="008C31F5" w:rsidRDefault="004605AB" w:rsidP="005C08C8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G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 w:rsidR="005C08C8">
              <w:rPr>
                <w:b/>
              </w:rPr>
              <w:t>Programming Principles</w:t>
            </w:r>
          </w:p>
        </w:tc>
        <w:tc>
          <w:tcPr>
            <w:tcW w:w="1083" w:type="dxa"/>
          </w:tcPr>
          <w:p w:rsidR="004605AB" w:rsidRPr="008C31F5" w:rsidRDefault="004605AB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4605AB" w:rsidTr="004605AB">
        <w:tc>
          <w:tcPr>
            <w:tcW w:w="7933" w:type="dxa"/>
          </w:tcPr>
          <w:p w:rsidR="005C08C8" w:rsidRPr="00FE52A0" w:rsidRDefault="008F63E9" w:rsidP="000F1B38">
            <w:r>
              <w:t>G</w:t>
            </w:r>
            <w:r w:rsidR="000F1B38">
              <w:t xml:space="preserve">.1 </w:t>
            </w:r>
            <w:r w:rsidR="005C08C8">
              <w:t>HTML validates with no errors.</w:t>
            </w:r>
            <w:r w:rsidR="000F1B38" w:rsidRPr="00FE52A0">
              <w:t xml:space="preserve"> </w:t>
            </w:r>
          </w:p>
        </w:tc>
        <w:tc>
          <w:tcPr>
            <w:tcW w:w="1083" w:type="dxa"/>
          </w:tcPr>
          <w:p w:rsidR="004605AB" w:rsidRDefault="005C08C8" w:rsidP="004605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4538F4" w:rsidTr="004605AB">
        <w:tc>
          <w:tcPr>
            <w:tcW w:w="7933" w:type="dxa"/>
          </w:tcPr>
          <w:p w:rsidR="004538F4" w:rsidRPr="000F1B38" w:rsidRDefault="008F63E9" w:rsidP="000F1B38">
            <w:r>
              <w:t>G</w:t>
            </w:r>
            <w:r w:rsidR="000F1B38">
              <w:t xml:space="preserve">.2 </w:t>
            </w:r>
            <w:r w:rsidR="004538F4" w:rsidRPr="000F1B38">
              <w:rPr>
                <w:rFonts w:ascii="Calibri" w:hAnsi="Calibri"/>
                <w:color w:val="000000"/>
              </w:rPr>
              <w:t>HTML has appropriate titles and basic meta data in all cases</w:t>
            </w:r>
          </w:p>
        </w:tc>
        <w:tc>
          <w:tcPr>
            <w:tcW w:w="1083" w:type="dxa"/>
          </w:tcPr>
          <w:p w:rsidR="004538F4" w:rsidRDefault="00363DCA" w:rsidP="004605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D12E2C" w:rsidTr="004605AB">
        <w:tc>
          <w:tcPr>
            <w:tcW w:w="7933" w:type="dxa"/>
          </w:tcPr>
          <w:p w:rsidR="00C34822" w:rsidRDefault="008F63E9" w:rsidP="000F1B38">
            <w:r>
              <w:t>G</w:t>
            </w:r>
            <w:r w:rsidR="00363DCA">
              <w:t>.3</w:t>
            </w:r>
            <w:r w:rsidR="000F1B38">
              <w:t xml:space="preserve"> </w:t>
            </w:r>
            <w:r w:rsidR="00D12E2C" w:rsidRPr="00D12E2C">
              <w:t>Use of CSS in all HTML pages</w:t>
            </w:r>
            <w:r w:rsidR="00D12E2C">
              <w:t>.</w:t>
            </w:r>
          </w:p>
        </w:tc>
        <w:tc>
          <w:tcPr>
            <w:tcW w:w="1083" w:type="dxa"/>
          </w:tcPr>
          <w:p w:rsidR="00D12E2C" w:rsidRDefault="00C34822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/4</w:t>
            </w:r>
          </w:p>
        </w:tc>
      </w:tr>
      <w:tr w:rsidR="00BA42ED" w:rsidTr="004605AB">
        <w:tc>
          <w:tcPr>
            <w:tcW w:w="7933" w:type="dxa"/>
          </w:tcPr>
          <w:p w:rsidR="00BA42ED" w:rsidRPr="00FE52A0" w:rsidRDefault="008F63E9" w:rsidP="000F1B38">
            <w:r>
              <w:t>G</w:t>
            </w:r>
            <w:r w:rsidR="00363DCA">
              <w:t>.4</w:t>
            </w:r>
            <w:r w:rsidR="000F1B38">
              <w:t xml:space="preserve"> </w:t>
            </w:r>
            <w:r w:rsidR="00BA42ED">
              <w:t>CSS validates with no errors.</w:t>
            </w:r>
          </w:p>
        </w:tc>
        <w:tc>
          <w:tcPr>
            <w:tcW w:w="1083" w:type="dxa"/>
          </w:tcPr>
          <w:p w:rsidR="00BA42ED" w:rsidRDefault="00BA42ED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BA42ED" w:rsidTr="004605AB">
        <w:tc>
          <w:tcPr>
            <w:tcW w:w="7933" w:type="dxa"/>
          </w:tcPr>
          <w:p w:rsidR="00BA42ED" w:rsidRDefault="008F63E9" w:rsidP="000F1B38">
            <w:r>
              <w:t>G</w:t>
            </w:r>
            <w:r w:rsidR="00363DCA">
              <w:t>.5</w:t>
            </w:r>
            <w:r w:rsidR="00BA42ED">
              <w:t xml:space="preserve"> </w:t>
            </w:r>
            <w:r w:rsidR="00D12E2C">
              <w:t xml:space="preserve">All </w:t>
            </w:r>
            <w:r w:rsidR="00BA42ED">
              <w:t>CSS</w:t>
            </w:r>
            <w:r w:rsidR="00955AC1">
              <w:t xml:space="preserve"> is located in </w:t>
            </w:r>
            <w:r w:rsidR="00BA42ED">
              <w:t>in external files.</w:t>
            </w:r>
          </w:p>
        </w:tc>
        <w:tc>
          <w:tcPr>
            <w:tcW w:w="1083" w:type="dxa"/>
          </w:tcPr>
          <w:p w:rsidR="00BA42ED" w:rsidRDefault="00BA42ED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BA42ED" w:rsidTr="004605AB">
        <w:tc>
          <w:tcPr>
            <w:tcW w:w="7933" w:type="dxa"/>
          </w:tcPr>
          <w:p w:rsidR="00D12E2C" w:rsidRDefault="008F63E9" w:rsidP="000F1B38">
            <w:r>
              <w:t>G</w:t>
            </w:r>
            <w:r w:rsidR="00D12E2C">
              <w:t>.</w:t>
            </w:r>
            <w:r w:rsidR="00363DCA">
              <w:t>6</w:t>
            </w:r>
            <w:r w:rsidR="00D12E2C">
              <w:t xml:space="preserve"> </w:t>
            </w:r>
            <w:r w:rsidR="000F1B38">
              <w:t>A</w:t>
            </w:r>
            <w:r w:rsidR="00955AC1">
              <w:t>ll JavaScript is</w:t>
            </w:r>
            <w:r w:rsidR="00D12E2C">
              <w:t xml:space="preserve"> located </w:t>
            </w:r>
            <w:r w:rsidR="00955AC1">
              <w:t xml:space="preserve">in </w:t>
            </w:r>
            <w:r w:rsidR="00D12E2C">
              <w:t>external files.</w:t>
            </w:r>
          </w:p>
        </w:tc>
        <w:tc>
          <w:tcPr>
            <w:tcW w:w="1083" w:type="dxa"/>
          </w:tcPr>
          <w:p w:rsidR="00BA42ED" w:rsidRDefault="005D4C1E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5D4C1E" w:rsidTr="004605AB">
        <w:tc>
          <w:tcPr>
            <w:tcW w:w="7933" w:type="dxa"/>
          </w:tcPr>
          <w:p w:rsidR="000F1B38" w:rsidRDefault="008F63E9" w:rsidP="000F1B38">
            <w:r>
              <w:t>G</w:t>
            </w:r>
            <w:r w:rsidR="00363DCA">
              <w:t>.7</w:t>
            </w:r>
            <w:r w:rsidR="000F1B38">
              <w:t xml:space="preserve"> </w:t>
            </w:r>
            <w:r w:rsidR="005D4C1E">
              <w:t>PHP functions used to generate all repeated input controls.</w:t>
            </w:r>
          </w:p>
        </w:tc>
        <w:tc>
          <w:tcPr>
            <w:tcW w:w="1083" w:type="dxa"/>
          </w:tcPr>
          <w:p w:rsidR="005D4C1E" w:rsidRDefault="00E2571B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D29CD" w:rsidTr="004605AB">
        <w:tc>
          <w:tcPr>
            <w:tcW w:w="7933" w:type="dxa"/>
          </w:tcPr>
          <w:p w:rsidR="00FD29CD" w:rsidRDefault="008F63E9" w:rsidP="000F1B38">
            <w:r>
              <w:t>G</w:t>
            </w:r>
            <w:r w:rsidR="00FD29CD">
              <w:t>.</w:t>
            </w:r>
            <w:r w:rsidR="00363DCA">
              <w:t>8</w:t>
            </w:r>
            <w:r w:rsidR="000F1B38">
              <w:t xml:space="preserve"> </w:t>
            </w:r>
            <w:r w:rsidR="00FD29CD">
              <w:t>PHP pages post back to themselves in all cases.</w:t>
            </w:r>
          </w:p>
        </w:tc>
        <w:tc>
          <w:tcPr>
            <w:tcW w:w="1083" w:type="dxa"/>
          </w:tcPr>
          <w:p w:rsidR="00FD29CD" w:rsidRDefault="00FD29CD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C34822" w:rsidTr="004605AB">
        <w:tc>
          <w:tcPr>
            <w:tcW w:w="7933" w:type="dxa"/>
          </w:tcPr>
          <w:p w:rsidR="00C34822" w:rsidRDefault="008F63E9" w:rsidP="000F1B38">
            <w:r>
              <w:t>G</w:t>
            </w:r>
            <w:r w:rsidR="00363DCA">
              <w:t>.9</w:t>
            </w:r>
            <w:r w:rsidR="000F1B38">
              <w:t xml:space="preserve"> </w:t>
            </w:r>
            <w:r w:rsidR="00C34822">
              <w:t>Query strings used to pass and receive information between pages in all cases.</w:t>
            </w:r>
          </w:p>
        </w:tc>
        <w:tc>
          <w:tcPr>
            <w:tcW w:w="1083" w:type="dxa"/>
          </w:tcPr>
          <w:p w:rsidR="00C34822" w:rsidRDefault="00C34822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C34822" w:rsidTr="004605AB">
        <w:tc>
          <w:tcPr>
            <w:tcW w:w="7933" w:type="dxa"/>
          </w:tcPr>
          <w:p w:rsidR="00C34822" w:rsidRDefault="008F63E9" w:rsidP="000F1B38">
            <w:r>
              <w:t>G</w:t>
            </w:r>
            <w:r w:rsidR="00C34822">
              <w:t>.</w:t>
            </w:r>
            <w:r w:rsidR="00363DCA">
              <w:t>10</w:t>
            </w:r>
            <w:r w:rsidR="000F1B38">
              <w:t xml:space="preserve"> </w:t>
            </w:r>
            <w:r w:rsidR="00C34822">
              <w:t>Meaningful names used for every file, function and variable.</w:t>
            </w:r>
          </w:p>
        </w:tc>
        <w:tc>
          <w:tcPr>
            <w:tcW w:w="1083" w:type="dxa"/>
          </w:tcPr>
          <w:p w:rsidR="00C34822" w:rsidRDefault="00C34822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C34822" w:rsidTr="004605AB">
        <w:tc>
          <w:tcPr>
            <w:tcW w:w="7933" w:type="dxa"/>
          </w:tcPr>
          <w:p w:rsidR="00C34822" w:rsidRDefault="008F63E9" w:rsidP="000F1B38">
            <w:r>
              <w:t>G</w:t>
            </w:r>
            <w:r w:rsidR="00363DCA">
              <w:t>.11</w:t>
            </w:r>
            <w:r w:rsidR="000F1B38">
              <w:t xml:space="preserve"> </w:t>
            </w:r>
            <w:r w:rsidR="00C34822">
              <w:t xml:space="preserve">Logical folders used to organize all types of files (e.g. </w:t>
            </w:r>
            <w:proofErr w:type="spellStart"/>
            <w:r w:rsidR="00C34822">
              <w:t>javascript</w:t>
            </w:r>
            <w:proofErr w:type="spellEnd"/>
            <w:r w:rsidR="00C34822">
              <w:t xml:space="preserve">, </w:t>
            </w:r>
            <w:proofErr w:type="spellStart"/>
            <w:r w:rsidR="00C34822">
              <w:t>css</w:t>
            </w:r>
            <w:proofErr w:type="spellEnd"/>
            <w:r w:rsidR="00C34822">
              <w:t xml:space="preserve">, </w:t>
            </w:r>
            <w:proofErr w:type="spellStart"/>
            <w:r w:rsidR="00C34822">
              <w:t>php</w:t>
            </w:r>
            <w:proofErr w:type="spellEnd"/>
            <w:r w:rsidR="00C34822">
              <w:t xml:space="preserve"> and more)</w:t>
            </w:r>
          </w:p>
        </w:tc>
        <w:tc>
          <w:tcPr>
            <w:tcW w:w="1083" w:type="dxa"/>
          </w:tcPr>
          <w:p w:rsidR="00C34822" w:rsidRDefault="00C34822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C34822" w:rsidTr="004605AB">
        <w:tc>
          <w:tcPr>
            <w:tcW w:w="7933" w:type="dxa"/>
          </w:tcPr>
          <w:p w:rsidR="00C34822" w:rsidRDefault="008F63E9" w:rsidP="000F1B38">
            <w:r>
              <w:t>G.</w:t>
            </w:r>
            <w:r w:rsidR="00363DCA">
              <w:t>12</w:t>
            </w:r>
            <w:r w:rsidR="000F1B38">
              <w:t xml:space="preserve"> </w:t>
            </w:r>
            <w:r w:rsidR="0092004D">
              <w:t>Code is code perfectly laid out and easy to read with consistent formatting</w:t>
            </w:r>
          </w:p>
        </w:tc>
        <w:tc>
          <w:tcPr>
            <w:tcW w:w="1083" w:type="dxa"/>
          </w:tcPr>
          <w:p w:rsidR="00C34822" w:rsidRDefault="0092004D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:rsidTr="004605AB">
        <w:tc>
          <w:tcPr>
            <w:tcW w:w="7933" w:type="dxa"/>
          </w:tcPr>
          <w:p w:rsidR="0092004D" w:rsidRDefault="008F63E9" w:rsidP="000F1B38">
            <w:r>
              <w:t>G</w:t>
            </w:r>
            <w:r w:rsidR="0092004D">
              <w:t>.1</w:t>
            </w:r>
            <w:r w:rsidR="00363DCA">
              <w:t>3</w:t>
            </w:r>
            <w:r w:rsidR="000F1B38">
              <w:t xml:space="preserve"> C</w:t>
            </w:r>
            <w:r w:rsidR="0092004D">
              <w:t>ode contains sufficient comments</w:t>
            </w:r>
          </w:p>
        </w:tc>
        <w:tc>
          <w:tcPr>
            <w:tcW w:w="1083" w:type="dxa"/>
          </w:tcPr>
          <w:p w:rsidR="0092004D" w:rsidRDefault="0092004D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:rsidTr="004605AB">
        <w:tc>
          <w:tcPr>
            <w:tcW w:w="7933" w:type="dxa"/>
          </w:tcPr>
          <w:p w:rsidR="0092004D" w:rsidRDefault="008F63E9" w:rsidP="000F1B38">
            <w:r>
              <w:t>G</w:t>
            </w:r>
            <w:r w:rsidR="0092004D">
              <w:t>.1</w:t>
            </w:r>
            <w:r w:rsidR="00363DCA">
              <w:t>4</w:t>
            </w:r>
            <w:r w:rsidR="000F1B38">
              <w:t xml:space="preserve"> </w:t>
            </w:r>
            <w:r w:rsidR="0092004D">
              <w:t>Code has been structured with a number of functions with little or no repeated code</w:t>
            </w:r>
          </w:p>
        </w:tc>
        <w:tc>
          <w:tcPr>
            <w:tcW w:w="1083" w:type="dxa"/>
          </w:tcPr>
          <w:p w:rsidR="0092004D" w:rsidRDefault="0092004D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:rsidTr="004605AB">
        <w:tc>
          <w:tcPr>
            <w:tcW w:w="7933" w:type="dxa"/>
          </w:tcPr>
          <w:p w:rsidR="0092004D" w:rsidRDefault="008F63E9" w:rsidP="000F1B38">
            <w:r>
              <w:t>G</w:t>
            </w:r>
            <w:r w:rsidR="0092004D">
              <w:t>.1</w:t>
            </w:r>
            <w:r w:rsidR="00363DCA">
              <w:t>5</w:t>
            </w:r>
            <w:r w:rsidR="000F1B38">
              <w:t xml:space="preserve"> </w:t>
            </w:r>
            <w:r w:rsidR="0092004D">
              <w:t>All user input validated</w:t>
            </w:r>
            <w:r w:rsidR="0092004D" w:rsidRPr="0092004D">
              <w:t xml:space="preserve"> at client side</w:t>
            </w:r>
          </w:p>
        </w:tc>
        <w:tc>
          <w:tcPr>
            <w:tcW w:w="1083" w:type="dxa"/>
          </w:tcPr>
          <w:p w:rsidR="0092004D" w:rsidRDefault="00363DCA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:rsidTr="004605AB">
        <w:tc>
          <w:tcPr>
            <w:tcW w:w="7933" w:type="dxa"/>
          </w:tcPr>
          <w:p w:rsidR="0092004D" w:rsidRDefault="008F63E9" w:rsidP="000F1B38">
            <w:r>
              <w:t>G</w:t>
            </w:r>
            <w:r w:rsidR="0092004D">
              <w:t>.1</w:t>
            </w:r>
            <w:r w:rsidR="00363DCA">
              <w:t>6</w:t>
            </w:r>
            <w:r w:rsidR="000F1B38">
              <w:t xml:space="preserve"> </w:t>
            </w:r>
            <w:r w:rsidR="0092004D">
              <w:t>All user input validated</w:t>
            </w:r>
            <w:r w:rsidR="0092004D" w:rsidRPr="0092004D">
              <w:t xml:space="preserve"> at </w:t>
            </w:r>
            <w:r w:rsidR="004538F4">
              <w:t>sever</w:t>
            </w:r>
            <w:r w:rsidR="0092004D" w:rsidRPr="0092004D">
              <w:t xml:space="preserve"> side</w:t>
            </w:r>
          </w:p>
        </w:tc>
        <w:tc>
          <w:tcPr>
            <w:tcW w:w="1083" w:type="dxa"/>
          </w:tcPr>
          <w:p w:rsidR="0092004D" w:rsidRDefault="00363DCA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:rsidTr="004605AB">
        <w:tc>
          <w:tcPr>
            <w:tcW w:w="7933" w:type="dxa"/>
          </w:tcPr>
          <w:p w:rsidR="0092004D" w:rsidRDefault="008F63E9" w:rsidP="000F1B38">
            <w:r>
              <w:t>G</w:t>
            </w:r>
            <w:r w:rsidR="004538F4">
              <w:t>.1</w:t>
            </w:r>
            <w:r w:rsidR="00363DCA">
              <w:t>7</w:t>
            </w:r>
            <w:r w:rsidR="000F1B38">
              <w:t xml:space="preserve"> </w:t>
            </w:r>
            <w:r w:rsidR="004538F4">
              <w:t>Database validation performed before every database interaction</w:t>
            </w:r>
          </w:p>
        </w:tc>
        <w:tc>
          <w:tcPr>
            <w:tcW w:w="1083" w:type="dxa"/>
          </w:tcPr>
          <w:p w:rsidR="0092004D" w:rsidRDefault="00363DCA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:rsidTr="004605AB">
        <w:tc>
          <w:tcPr>
            <w:tcW w:w="7933" w:type="dxa"/>
          </w:tcPr>
          <w:p w:rsidR="0092004D" w:rsidRPr="00867CEF" w:rsidRDefault="0092004D" w:rsidP="0092004D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F63E9">
              <w:rPr>
                <w:b/>
              </w:rPr>
              <w:t>G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Programming Principles</w:t>
            </w:r>
            <w:r w:rsidRPr="00867CEF">
              <w:rPr>
                <w:b/>
              </w:rPr>
              <w:t xml:space="preserve"> </w:t>
            </w:r>
          </w:p>
        </w:tc>
        <w:tc>
          <w:tcPr>
            <w:tcW w:w="1083" w:type="dxa"/>
          </w:tcPr>
          <w:p w:rsidR="0092004D" w:rsidRPr="00867CEF" w:rsidRDefault="0092004D" w:rsidP="0092004D">
            <w:pPr>
              <w:jc w:val="right"/>
              <w:rPr>
                <w:b/>
              </w:rPr>
            </w:pPr>
            <w:r>
              <w:rPr>
                <w:b/>
              </w:rPr>
              <w:t>/20</w:t>
            </w:r>
          </w:p>
        </w:tc>
      </w:tr>
    </w:tbl>
    <w:p w:rsidR="004605AB" w:rsidRDefault="004605AB" w:rsidP="00E02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F128A5" w:rsidTr="00F128A5">
        <w:tc>
          <w:tcPr>
            <w:tcW w:w="7933" w:type="dxa"/>
          </w:tcPr>
          <w:p w:rsidR="00F128A5" w:rsidRPr="008C31F5" w:rsidRDefault="00F128A5" w:rsidP="00705ED6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705ED6">
              <w:rPr>
                <w:b/>
              </w:rPr>
              <w:t>H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 w:rsidR="00705ED6">
              <w:rPr>
                <w:b/>
              </w:rPr>
              <w:t>Database</w:t>
            </w:r>
          </w:p>
        </w:tc>
        <w:tc>
          <w:tcPr>
            <w:tcW w:w="1083" w:type="dxa"/>
          </w:tcPr>
          <w:p w:rsidR="00F128A5" w:rsidRPr="008C31F5" w:rsidRDefault="00F128A5" w:rsidP="00F128A5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F128A5" w:rsidTr="00F128A5">
        <w:tc>
          <w:tcPr>
            <w:tcW w:w="7933" w:type="dxa"/>
          </w:tcPr>
          <w:p w:rsidR="003C14D9" w:rsidRDefault="00F128A5" w:rsidP="00817804">
            <w:r>
              <w:t xml:space="preserve">I.1 </w:t>
            </w:r>
            <w:r w:rsidR="003C14D9">
              <w:t xml:space="preserve">Members table has been created as per specification and can be populated with data or contains data. </w:t>
            </w:r>
          </w:p>
        </w:tc>
        <w:tc>
          <w:tcPr>
            <w:tcW w:w="1083" w:type="dxa"/>
          </w:tcPr>
          <w:p w:rsidR="00F128A5" w:rsidRDefault="00F128A5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3C14D9">
              <w:rPr>
                <w:rFonts w:ascii="Calibri" w:hAnsi="Calibri"/>
                <w:color w:val="000000"/>
              </w:rPr>
              <w:t>2</w:t>
            </w:r>
          </w:p>
        </w:tc>
      </w:tr>
      <w:tr w:rsidR="00F128A5" w:rsidTr="00F128A5">
        <w:tc>
          <w:tcPr>
            <w:tcW w:w="7933" w:type="dxa"/>
          </w:tcPr>
          <w:p w:rsidR="00C7408A" w:rsidRDefault="00F128A5" w:rsidP="00817804">
            <w:r>
              <w:t xml:space="preserve">I.2 </w:t>
            </w:r>
            <w:r w:rsidR="00C7408A">
              <w:t xml:space="preserve">Items table has been created as per specification and contains data. </w:t>
            </w:r>
          </w:p>
        </w:tc>
        <w:tc>
          <w:tcPr>
            <w:tcW w:w="1083" w:type="dxa"/>
          </w:tcPr>
          <w:p w:rsidR="00F128A5" w:rsidRDefault="00F128A5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3C14D9">
              <w:rPr>
                <w:rFonts w:ascii="Calibri" w:hAnsi="Calibri"/>
                <w:color w:val="000000"/>
              </w:rPr>
              <w:t>1</w:t>
            </w:r>
          </w:p>
        </w:tc>
      </w:tr>
      <w:tr w:rsidR="00F128A5" w:rsidTr="00F128A5">
        <w:tc>
          <w:tcPr>
            <w:tcW w:w="7933" w:type="dxa"/>
          </w:tcPr>
          <w:p w:rsidR="00163CEE" w:rsidRDefault="00817804" w:rsidP="00817804">
            <w:r>
              <w:t xml:space="preserve">I.3 </w:t>
            </w:r>
            <w:r w:rsidR="00163CEE">
              <w:t xml:space="preserve">Reviews table has been created as per specification and can be populated with data or contains data. </w:t>
            </w:r>
          </w:p>
        </w:tc>
        <w:tc>
          <w:tcPr>
            <w:tcW w:w="1083" w:type="dxa"/>
          </w:tcPr>
          <w:p w:rsidR="00F128A5" w:rsidRDefault="00F128A5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3C14D9">
              <w:rPr>
                <w:rFonts w:ascii="Calibri" w:hAnsi="Calibri"/>
                <w:color w:val="000000"/>
              </w:rPr>
              <w:t>2</w:t>
            </w:r>
          </w:p>
        </w:tc>
      </w:tr>
      <w:tr w:rsidR="00F128A5" w:rsidTr="00F128A5">
        <w:tc>
          <w:tcPr>
            <w:tcW w:w="7933" w:type="dxa"/>
          </w:tcPr>
          <w:p w:rsidR="00F128A5" w:rsidRPr="00867CEF" w:rsidRDefault="00F128A5" w:rsidP="00887452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>
              <w:rPr>
                <w:b/>
              </w:rPr>
              <w:t>H</w:t>
            </w:r>
            <w:r w:rsidRPr="00867CEF">
              <w:rPr>
                <w:b/>
              </w:rPr>
              <w:t xml:space="preserve">: </w:t>
            </w:r>
            <w:r w:rsidR="00887452">
              <w:rPr>
                <w:b/>
              </w:rPr>
              <w:t>Database</w:t>
            </w:r>
          </w:p>
        </w:tc>
        <w:tc>
          <w:tcPr>
            <w:tcW w:w="1083" w:type="dxa"/>
          </w:tcPr>
          <w:p w:rsidR="00F128A5" w:rsidRPr="00867CEF" w:rsidRDefault="003C14D9" w:rsidP="00F128A5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</w:tr>
    </w:tbl>
    <w:p w:rsidR="00F128A5" w:rsidRDefault="00F128A5" w:rsidP="00E02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5F1CC6" w:rsidTr="00F128A5">
        <w:tc>
          <w:tcPr>
            <w:tcW w:w="7933" w:type="dxa"/>
          </w:tcPr>
          <w:p w:rsidR="005F1CC6" w:rsidRPr="008C31F5" w:rsidRDefault="005F1CC6" w:rsidP="005F1CC6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87452">
              <w:rPr>
                <w:b/>
              </w:rPr>
              <w:t>I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Add On #1 Maps</w:t>
            </w:r>
          </w:p>
        </w:tc>
        <w:tc>
          <w:tcPr>
            <w:tcW w:w="1083" w:type="dxa"/>
          </w:tcPr>
          <w:p w:rsidR="005F1CC6" w:rsidRPr="008C31F5" w:rsidRDefault="005F1CC6" w:rsidP="00F128A5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5F1CC6" w:rsidTr="00F128A5">
        <w:tc>
          <w:tcPr>
            <w:tcW w:w="7933" w:type="dxa"/>
          </w:tcPr>
          <w:p w:rsidR="005F1CC6" w:rsidRPr="00FE52A0" w:rsidRDefault="00817804" w:rsidP="00817804">
            <w:r>
              <w:t xml:space="preserve">H.1 </w:t>
            </w:r>
            <w:r w:rsidR="005F1CC6">
              <w:t>Search results page includes map showing markers for all search results; each marker includes information about the result and a link to individual item page</w:t>
            </w:r>
          </w:p>
        </w:tc>
        <w:tc>
          <w:tcPr>
            <w:tcW w:w="1083" w:type="dxa"/>
          </w:tcPr>
          <w:p w:rsidR="005F1CC6" w:rsidRDefault="005F1CC6" w:rsidP="005F1C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/4</w:t>
            </w:r>
          </w:p>
        </w:tc>
      </w:tr>
      <w:tr w:rsidR="005F1CC6" w:rsidTr="00F128A5">
        <w:tc>
          <w:tcPr>
            <w:tcW w:w="7933" w:type="dxa"/>
          </w:tcPr>
          <w:p w:rsidR="00FD3BEE" w:rsidRDefault="005F1CC6" w:rsidP="00817804">
            <w:r>
              <w:t>H.2</w:t>
            </w:r>
            <w:r w:rsidR="00C07B0E">
              <w:t>Individual item page includes map showing the item</w:t>
            </w:r>
          </w:p>
        </w:tc>
        <w:tc>
          <w:tcPr>
            <w:tcW w:w="1083" w:type="dxa"/>
          </w:tcPr>
          <w:p w:rsidR="005F1CC6" w:rsidRDefault="005F1CC6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FD3BEE">
              <w:rPr>
                <w:rFonts w:ascii="Calibri" w:hAnsi="Calibri"/>
                <w:color w:val="000000"/>
              </w:rPr>
              <w:t>2</w:t>
            </w:r>
          </w:p>
        </w:tc>
      </w:tr>
      <w:tr w:rsidR="005F1CC6" w:rsidTr="00F128A5">
        <w:tc>
          <w:tcPr>
            <w:tcW w:w="7933" w:type="dxa"/>
          </w:tcPr>
          <w:p w:rsidR="00C07B0E" w:rsidRDefault="00817804" w:rsidP="00817804">
            <w:r>
              <w:t xml:space="preserve">H.3 </w:t>
            </w:r>
            <w:r w:rsidR="00C07B0E">
              <w:t xml:space="preserve">Examples of both the map on the search screen and individual results screen is included in the </w:t>
            </w:r>
            <w:r w:rsidR="00353C10">
              <w:t xml:space="preserve">testing section of the report. </w:t>
            </w:r>
            <w:r w:rsidR="00C07B0E">
              <w:t xml:space="preserve"> </w:t>
            </w:r>
          </w:p>
        </w:tc>
        <w:tc>
          <w:tcPr>
            <w:tcW w:w="1083" w:type="dxa"/>
          </w:tcPr>
          <w:p w:rsidR="005F1CC6" w:rsidRDefault="00FD3BEE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/4</w:t>
            </w:r>
          </w:p>
        </w:tc>
      </w:tr>
      <w:tr w:rsidR="005F1CC6" w:rsidTr="00F128A5">
        <w:tc>
          <w:tcPr>
            <w:tcW w:w="7933" w:type="dxa"/>
          </w:tcPr>
          <w:p w:rsidR="005F1CC6" w:rsidRPr="00867CEF" w:rsidRDefault="005F1CC6" w:rsidP="00F128A5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87452">
              <w:rPr>
                <w:b/>
              </w:rPr>
              <w:t>I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Add On #1 Maps</w:t>
            </w:r>
          </w:p>
        </w:tc>
        <w:tc>
          <w:tcPr>
            <w:tcW w:w="1083" w:type="dxa"/>
          </w:tcPr>
          <w:p w:rsidR="005F1CC6" w:rsidRPr="00867CEF" w:rsidRDefault="005F1CC6" w:rsidP="00F128A5">
            <w:pPr>
              <w:jc w:val="right"/>
              <w:rPr>
                <w:b/>
              </w:rPr>
            </w:pPr>
            <w:r>
              <w:rPr>
                <w:b/>
              </w:rPr>
              <w:t>/10</w:t>
            </w:r>
          </w:p>
        </w:tc>
      </w:tr>
      <w:tr w:rsidR="00D92F18" w:rsidRPr="008C31F5" w:rsidTr="00874673">
        <w:tc>
          <w:tcPr>
            <w:tcW w:w="7933" w:type="dxa"/>
          </w:tcPr>
          <w:p w:rsidR="00D92F18" w:rsidRPr="008C31F5" w:rsidRDefault="00D92F18" w:rsidP="00874673">
            <w:pPr>
              <w:rPr>
                <w:b/>
              </w:rPr>
            </w:pPr>
            <w:r w:rsidRPr="008C31F5">
              <w:rPr>
                <w:b/>
              </w:rPr>
              <w:lastRenderedPageBreak/>
              <w:t xml:space="preserve">Section </w:t>
            </w:r>
            <w:r>
              <w:rPr>
                <w:b/>
              </w:rPr>
              <w:t>J: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Add On #2 Metadata and Microdata</w:t>
            </w:r>
          </w:p>
        </w:tc>
        <w:tc>
          <w:tcPr>
            <w:tcW w:w="1083" w:type="dxa"/>
          </w:tcPr>
          <w:p w:rsidR="00D92F18" w:rsidRPr="008C31F5" w:rsidRDefault="00D92F18" w:rsidP="00874673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D92F18" w:rsidTr="00874673">
        <w:tc>
          <w:tcPr>
            <w:tcW w:w="7933" w:type="dxa"/>
          </w:tcPr>
          <w:p w:rsidR="00D92F18" w:rsidRDefault="00D92F18" w:rsidP="00874673">
            <w:r>
              <w:t xml:space="preserve">I.1 Geographic Microdata is functional </w:t>
            </w:r>
          </w:p>
        </w:tc>
        <w:tc>
          <w:tcPr>
            <w:tcW w:w="1083" w:type="dxa"/>
          </w:tcPr>
          <w:p w:rsidR="00D92F18" w:rsidRDefault="00D92F18" w:rsidP="008746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/1.5</w:t>
            </w:r>
          </w:p>
        </w:tc>
      </w:tr>
      <w:tr w:rsidR="00D92F18" w:rsidTr="00874673">
        <w:tc>
          <w:tcPr>
            <w:tcW w:w="7933" w:type="dxa"/>
          </w:tcPr>
          <w:p w:rsidR="00D92F18" w:rsidRDefault="00D92F18" w:rsidP="00874673">
            <w:r>
              <w:t xml:space="preserve">I.2 Microdata is functional </w:t>
            </w:r>
          </w:p>
        </w:tc>
        <w:tc>
          <w:tcPr>
            <w:tcW w:w="1083" w:type="dxa"/>
          </w:tcPr>
          <w:p w:rsidR="00D92F18" w:rsidRDefault="00D92F18" w:rsidP="008746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/1.5</w:t>
            </w:r>
          </w:p>
        </w:tc>
      </w:tr>
      <w:tr w:rsidR="00D92F18" w:rsidTr="00874673">
        <w:tc>
          <w:tcPr>
            <w:tcW w:w="7933" w:type="dxa"/>
          </w:tcPr>
          <w:p w:rsidR="00D92F18" w:rsidRDefault="00D92F18" w:rsidP="00874673">
            <w:r>
              <w:t xml:space="preserve">I.3 Examples of the above are in the testing section of the report </w:t>
            </w:r>
          </w:p>
        </w:tc>
        <w:tc>
          <w:tcPr>
            <w:tcW w:w="1083" w:type="dxa"/>
          </w:tcPr>
          <w:p w:rsidR="00D92F18" w:rsidRDefault="00D92F18" w:rsidP="008746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</w:t>
            </w:r>
          </w:p>
        </w:tc>
      </w:tr>
      <w:tr w:rsidR="00D92F18" w:rsidRPr="00867CEF" w:rsidTr="00874673">
        <w:tc>
          <w:tcPr>
            <w:tcW w:w="7933" w:type="dxa"/>
          </w:tcPr>
          <w:p w:rsidR="00D92F18" w:rsidRPr="00867CEF" w:rsidRDefault="00D92F18" w:rsidP="00874673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>
              <w:rPr>
                <w:b/>
              </w:rPr>
              <w:t>J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Add On #2 Metadata and Microdata</w:t>
            </w:r>
          </w:p>
        </w:tc>
        <w:tc>
          <w:tcPr>
            <w:tcW w:w="1083" w:type="dxa"/>
          </w:tcPr>
          <w:p w:rsidR="00D92F18" w:rsidRPr="00867CEF" w:rsidRDefault="00D92F18" w:rsidP="00874673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</w:tr>
    </w:tbl>
    <w:p w:rsidR="00A674E6" w:rsidRDefault="00A674E6" w:rsidP="004E0873"/>
    <w:sectPr w:rsidR="00A6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9D0" w:rsidRDefault="00CE49D0" w:rsidP="00817804">
      <w:pPr>
        <w:spacing w:after="0" w:line="240" w:lineRule="auto"/>
      </w:pPr>
      <w:r>
        <w:separator/>
      </w:r>
    </w:p>
  </w:endnote>
  <w:endnote w:type="continuationSeparator" w:id="0">
    <w:p w:rsidR="00CE49D0" w:rsidRDefault="00CE49D0" w:rsidP="0081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9D0" w:rsidRDefault="00CE49D0" w:rsidP="00817804">
      <w:pPr>
        <w:spacing w:after="0" w:line="240" w:lineRule="auto"/>
      </w:pPr>
      <w:r>
        <w:separator/>
      </w:r>
    </w:p>
  </w:footnote>
  <w:footnote w:type="continuationSeparator" w:id="0">
    <w:p w:rsidR="00CE49D0" w:rsidRDefault="00CE49D0" w:rsidP="00817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1BF"/>
    <w:multiLevelType w:val="hybridMultilevel"/>
    <w:tmpl w:val="739C8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E1D29"/>
    <w:multiLevelType w:val="hybridMultilevel"/>
    <w:tmpl w:val="C81C9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F48ED"/>
    <w:multiLevelType w:val="multilevel"/>
    <w:tmpl w:val="E9E0D54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77F4B16"/>
    <w:multiLevelType w:val="multilevel"/>
    <w:tmpl w:val="A16C23C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A2A10CD"/>
    <w:multiLevelType w:val="hybridMultilevel"/>
    <w:tmpl w:val="71B23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C7F6A"/>
    <w:multiLevelType w:val="hybridMultilevel"/>
    <w:tmpl w:val="9FA61258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4378071C"/>
    <w:multiLevelType w:val="multilevel"/>
    <w:tmpl w:val="E78C678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54F1C13"/>
    <w:multiLevelType w:val="multilevel"/>
    <w:tmpl w:val="9A1E204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5980E31"/>
    <w:multiLevelType w:val="hybridMultilevel"/>
    <w:tmpl w:val="4296F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A4EAE"/>
    <w:multiLevelType w:val="multilevel"/>
    <w:tmpl w:val="5DB8AFC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1D74C7F"/>
    <w:multiLevelType w:val="hybridMultilevel"/>
    <w:tmpl w:val="51A6A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C5ED5"/>
    <w:multiLevelType w:val="multilevel"/>
    <w:tmpl w:val="CAB8A14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F6532F6"/>
    <w:multiLevelType w:val="multilevel"/>
    <w:tmpl w:val="91D2D14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5FC0ADC"/>
    <w:multiLevelType w:val="hybridMultilevel"/>
    <w:tmpl w:val="D4461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1B5D8C"/>
    <w:multiLevelType w:val="multilevel"/>
    <w:tmpl w:val="0ACCB37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13"/>
  </w:num>
  <w:num w:numId="8">
    <w:abstractNumId w:val="3"/>
  </w:num>
  <w:num w:numId="9">
    <w:abstractNumId w:val="14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B6"/>
    <w:rsid w:val="000148D8"/>
    <w:rsid w:val="000265A0"/>
    <w:rsid w:val="00031200"/>
    <w:rsid w:val="00056871"/>
    <w:rsid w:val="00063BFC"/>
    <w:rsid w:val="000B43A0"/>
    <w:rsid w:val="000F1B38"/>
    <w:rsid w:val="00136DFD"/>
    <w:rsid w:val="00142091"/>
    <w:rsid w:val="00163CEE"/>
    <w:rsid w:val="00194145"/>
    <w:rsid w:val="001C5D61"/>
    <w:rsid w:val="001D500E"/>
    <w:rsid w:val="001D50F6"/>
    <w:rsid w:val="001E3340"/>
    <w:rsid w:val="00221725"/>
    <w:rsid w:val="002370F8"/>
    <w:rsid w:val="00255829"/>
    <w:rsid w:val="002831DA"/>
    <w:rsid w:val="002859EE"/>
    <w:rsid w:val="0028677E"/>
    <w:rsid w:val="002C6972"/>
    <w:rsid w:val="00305999"/>
    <w:rsid w:val="00322456"/>
    <w:rsid w:val="00353C10"/>
    <w:rsid w:val="00363DCA"/>
    <w:rsid w:val="003731B8"/>
    <w:rsid w:val="003816EC"/>
    <w:rsid w:val="003B065A"/>
    <w:rsid w:val="003B4506"/>
    <w:rsid w:val="003C14D9"/>
    <w:rsid w:val="003C747B"/>
    <w:rsid w:val="004538F4"/>
    <w:rsid w:val="004605AB"/>
    <w:rsid w:val="004D2C9E"/>
    <w:rsid w:val="004E0873"/>
    <w:rsid w:val="0051682D"/>
    <w:rsid w:val="005A14EC"/>
    <w:rsid w:val="005C08C8"/>
    <w:rsid w:val="005D049A"/>
    <w:rsid w:val="005D4C1E"/>
    <w:rsid w:val="005D6830"/>
    <w:rsid w:val="005F1CC6"/>
    <w:rsid w:val="00607509"/>
    <w:rsid w:val="006F1100"/>
    <w:rsid w:val="00705ED6"/>
    <w:rsid w:val="0076775D"/>
    <w:rsid w:val="007C55F4"/>
    <w:rsid w:val="007D0190"/>
    <w:rsid w:val="00817804"/>
    <w:rsid w:val="00867CEF"/>
    <w:rsid w:val="00887452"/>
    <w:rsid w:val="008B1A26"/>
    <w:rsid w:val="008C31F5"/>
    <w:rsid w:val="008C5175"/>
    <w:rsid w:val="008F63E9"/>
    <w:rsid w:val="0092004D"/>
    <w:rsid w:val="00930854"/>
    <w:rsid w:val="00955AC1"/>
    <w:rsid w:val="00962E90"/>
    <w:rsid w:val="00981BB9"/>
    <w:rsid w:val="00995104"/>
    <w:rsid w:val="009A7216"/>
    <w:rsid w:val="009D10B6"/>
    <w:rsid w:val="009E5CB7"/>
    <w:rsid w:val="009F713F"/>
    <w:rsid w:val="00A674E6"/>
    <w:rsid w:val="00A855BE"/>
    <w:rsid w:val="00AA5FCA"/>
    <w:rsid w:val="00AC78B4"/>
    <w:rsid w:val="00B01F9D"/>
    <w:rsid w:val="00B26AE7"/>
    <w:rsid w:val="00B83783"/>
    <w:rsid w:val="00BA42ED"/>
    <w:rsid w:val="00C07B0E"/>
    <w:rsid w:val="00C34822"/>
    <w:rsid w:val="00C7408A"/>
    <w:rsid w:val="00CE49D0"/>
    <w:rsid w:val="00D044BD"/>
    <w:rsid w:val="00D12E2C"/>
    <w:rsid w:val="00D171D8"/>
    <w:rsid w:val="00D5472C"/>
    <w:rsid w:val="00D6053C"/>
    <w:rsid w:val="00D7111B"/>
    <w:rsid w:val="00D92F18"/>
    <w:rsid w:val="00DA33C5"/>
    <w:rsid w:val="00DC63E2"/>
    <w:rsid w:val="00DD0B46"/>
    <w:rsid w:val="00E029E3"/>
    <w:rsid w:val="00E2571B"/>
    <w:rsid w:val="00E72723"/>
    <w:rsid w:val="00E72AB1"/>
    <w:rsid w:val="00F128A5"/>
    <w:rsid w:val="00F5497D"/>
    <w:rsid w:val="00F759D0"/>
    <w:rsid w:val="00FA1CC7"/>
    <w:rsid w:val="00FC5B29"/>
    <w:rsid w:val="00FD29CD"/>
    <w:rsid w:val="00FD3BEE"/>
    <w:rsid w:val="00FE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1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496B0" w:themeColor="text2" w:themeTint="99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0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713F"/>
    <w:rPr>
      <w:rFonts w:asciiTheme="majorHAnsi" w:eastAsiaTheme="majorEastAsia" w:hAnsiTheme="majorHAnsi" w:cstheme="majorBidi"/>
      <w:color w:val="8496B0" w:themeColor="text2" w:themeTint="99"/>
      <w:sz w:val="28"/>
      <w:szCs w:val="2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F71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7"/>
      <w:sz w:val="64"/>
      <w:szCs w:val="64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9F713F"/>
    <w:rPr>
      <w:rFonts w:asciiTheme="majorHAnsi" w:eastAsiaTheme="majorEastAsia" w:hAnsiTheme="majorHAnsi" w:cstheme="majorBidi"/>
      <w:color w:val="FFFFFF" w:themeColor="background1"/>
      <w:spacing w:val="-7"/>
      <w:sz w:val="64"/>
      <w:szCs w:val="6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17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04"/>
  </w:style>
  <w:style w:type="paragraph" w:styleId="Footer">
    <w:name w:val="footer"/>
    <w:basedOn w:val="Normal"/>
    <w:link w:val="FooterChar"/>
    <w:uiPriority w:val="99"/>
    <w:unhideWhenUsed/>
    <w:rsid w:val="00817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1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496B0" w:themeColor="text2" w:themeTint="99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0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713F"/>
    <w:rPr>
      <w:rFonts w:asciiTheme="majorHAnsi" w:eastAsiaTheme="majorEastAsia" w:hAnsiTheme="majorHAnsi" w:cstheme="majorBidi"/>
      <w:color w:val="8496B0" w:themeColor="text2" w:themeTint="99"/>
      <w:sz w:val="28"/>
      <w:szCs w:val="2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F71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7"/>
      <w:sz w:val="64"/>
      <w:szCs w:val="64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9F713F"/>
    <w:rPr>
      <w:rFonts w:asciiTheme="majorHAnsi" w:eastAsiaTheme="majorEastAsia" w:hAnsiTheme="majorHAnsi" w:cstheme="majorBidi"/>
      <w:color w:val="FFFFFF" w:themeColor="background1"/>
      <w:spacing w:val="-7"/>
      <w:sz w:val="64"/>
      <w:szCs w:val="6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17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04"/>
  </w:style>
  <w:style w:type="paragraph" w:styleId="Footer">
    <w:name w:val="footer"/>
    <w:basedOn w:val="Normal"/>
    <w:link w:val="FooterChar"/>
    <w:uiPriority w:val="99"/>
    <w:unhideWhenUsed/>
    <w:rsid w:val="00817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23ED5-3C9B-4DEC-8D93-DDB44693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F0EB6A88.dotm</Template>
  <TotalTime>0</TotalTime>
  <Pages>4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Woodley</dc:creator>
  <cp:lastModifiedBy>Jinglan Zhang</cp:lastModifiedBy>
  <cp:revision>3</cp:revision>
  <dcterms:created xsi:type="dcterms:W3CDTF">2017-03-10T10:30:00Z</dcterms:created>
  <dcterms:modified xsi:type="dcterms:W3CDTF">2017-03-10T10:30:00Z</dcterms:modified>
</cp:coreProperties>
</file>