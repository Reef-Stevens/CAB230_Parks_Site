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854"/>
      </w:tblGrid>
      <w:tr w:rsidR="000F24C9" w14:paraId="55880EA6" w14:textId="77777777" w:rsidTr="0089090E">
        <w:tc>
          <w:tcPr>
            <w:tcW w:w="9854" w:type="dxa"/>
            <w:shd w:val="clear" w:color="auto" w:fill="FF0000"/>
          </w:tcPr>
          <w:p w14:paraId="382DF11F" w14:textId="6282709A" w:rsidR="000F24C9" w:rsidRPr="000F24C9" w:rsidRDefault="009660A5" w:rsidP="00BC7F08">
            <w:pPr>
              <w:rPr>
                <w:rFonts w:cs="Arial"/>
                <w:b/>
                <w:color w:val="FFFFFF" w:themeColor="background1"/>
                <w:sz w:val="28"/>
                <w:szCs w:val="28"/>
              </w:rPr>
            </w:pPr>
            <w:r>
              <w:rPr>
                <w:rFonts w:cs="Arial"/>
                <w:b/>
                <w:color w:val="FFFFFF" w:themeColor="background1"/>
                <w:sz w:val="28"/>
                <w:szCs w:val="28"/>
              </w:rPr>
              <w:t>CAB230 “</w:t>
            </w:r>
            <w:r w:rsidR="00071EE5">
              <w:rPr>
                <w:rFonts w:cs="Arial"/>
                <w:b/>
                <w:color w:val="FFFFFF" w:themeColor="background1"/>
                <w:sz w:val="28"/>
                <w:szCs w:val="28"/>
              </w:rPr>
              <w:t>Deployment Instructions</w:t>
            </w:r>
            <w:r w:rsidRPr="000F24C9">
              <w:rPr>
                <w:rFonts w:cs="Arial"/>
                <w:b/>
                <w:color w:val="FFFFFF" w:themeColor="background1"/>
                <w:sz w:val="28"/>
                <w:szCs w:val="28"/>
              </w:rPr>
              <w:t>”</w:t>
            </w:r>
          </w:p>
        </w:tc>
      </w:tr>
    </w:tbl>
    <w:p w14:paraId="6C8EDF10" w14:textId="77777777" w:rsidR="008A60F3" w:rsidRPr="0050055B" w:rsidRDefault="008A60F3" w:rsidP="008A60F3">
      <w:pPr>
        <w:pStyle w:val="Heading1"/>
      </w:pPr>
      <w:r>
        <w:t>What to submit</w:t>
      </w:r>
    </w:p>
    <w:p w14:paraId="40104CFE" w14:textId="77777777" w:rsidR="008A60F3" w:rsidRPr="00152956" w:rsidRDefault="008A60F3" w:rsidP="008A60F3">
      <w:pPr>
        <w:pStyle w:val="ListParagraph"/>
        <w:numPr>
          <w:ilvl w:val="0"/>
          <w:numId w:val="15"/>
        </w:numPr>
        <w:rPr>
          <w:rFonts w:cs="Arial"/>
        </w:rPr>
      </w:pPr>
      <w:r w:rsidRPr="00152956">
        <w:t xml:space="preserve">All folders and files must be copied to your student directory on e.g. </w:t>
      </w:r>
      <w:hyperlink r:id="rId9" w:history="1">
        <w:r w:rsidRPr="00152956">
          <w:rPr>
            <w:rStyle w:val="Hyperlink"/>
            <w:rFonts w:cs="Arial"/>
          </w:rPr>
          <w:t>\\fastapps04.qut.edu.au\n1234567</w:t>
        </w:r>
      </w:hyperlink>
    </w:p>
    <w:p w14:paraId="4C668091" w14:textId="22497205" w:rsidR="008A60F3" w:rsidRPr="00152956" w:rsidRDefault="008A60F3" w:rsidP="008A60F3">
      <w:pPr>
        <w:pStyle w:val="ListParagraph"/>
        <w:numPr>
          <w:ilvl w:val="0"/>
          <w:numId w:val="15"/>
        </w:numPr>
        <w:rPr>
          <w:rFonts w:cs="Arial"/>
        </w:rPr>
      </w:pPr>
      <w:r w:rsidRPr="00152956">
        <w:t>Export your local project database and import it on your MySQL database on the fastapps04 server.</w:t>
      </w:r>
    </w:p>
    <w:p w14:paraId="64434C22" w14:textId="5B667806" w:rsidR="008A60F3" w:rsidRDefault="00071EE5" w:rsidP="008A60F3">
      <w:pPr>
        <w:pStyle w:val="Heading1"/>
      </w:pPr>
      <w:r>
        <w:t>Deployment of your client server application</w:t>
      </w:r>
    </w:p>
    <w:p w14:paraId="0D1EC433" w14:textId="53429926" w:rsidR="008A60F3" w:rsidRPr="00152956" w:rsidRDefault="008A60F3" w:rsidP="00152956">
      <w:r w:rsidRPr="00152956">
        <w:t>You must deploy your application to the fastapps04 Windows server. You will not be able to login interactively to this server machine but you will be able to upload your files to a directory that has been created for your use.  If you have not already accessed your fastapps04 user directory</w:t>
      </w:r>
      <w:r w:rsidR="00152956" w:rsidRPr="00152956">
        <w:t xml:space="preserve">, </w:t>
      </w:r>
      <w:r w:rsidR="00152956" w:rsidRPr="00152956">
        <w:rPr>
          <w:rFonts w:cs="Arial"/>
        </w:rPr>
        <w:t>refer back to the Workshop 4 practical before continuing</w:t>
      </w:r>
      <w:r w:rsidR="00152956">
        <w:rPr>
          <w:rFonts w:cs="Arial"/>
        </w:rPr>
        <w:t>.</w:t>
      </w:r>
    </w:p>
    <w:p w14:paraId="70599F1B" w14:textId="77777777" w:rsidR="008A60F3" w:rsidRDefault="008A60F3" w:rsidP="008A60F3">
      <w:r>
        <w:t>To access the server from off campus you will need to use a VPN connection (https://secure.qut.edu.au/itservices/qut/connectoffcampus/sas/index.jsp).</w:t>
      </w:r>
    </w:p>
    <w:p w14:paraId="3939D30F" w14:textId="77777777" w:rsidR="008A60F3" w:rsidRPr="00152956" w:rsidRDefault="008A60F3" w:rsidP="008A60F3">
      <w:r w:rsidRPr="00152956">
        <w:rPr>
          <w:color w:val="FF0000"/>
        </w:rPr>
        <w:t>SECURITY NOTE:</w:t>
      </w:r>
      <w:r w:rsidRPr="00152956">
        <w:t xml:space="preserve">  In order to access your upload directory you must use your QUT username and password.  </w:t>
      </w:r>
      <w:r w:rsidRPr="00152956">
        <w:rPr>
          <w:color w:val="FF0000"/>
        </w:rPr>
        <w:t>DO NOT SHARE YOUR LOGIN DETAILS WITH YOUR PARTNER</w:t>
      </w:r>
      <w:r w:rsidRPr="00152956">
        <w:t xml:space="preserve">.  As you are working in groups nominate one person in the group with the responsibility of uploading all directories and files for your site to their upload </w:t>
      </w:r>
      <w:proofErr w:type="gramStart"/>
      <w:r w:rsidRPr="00152956">
        <w:t>folder</w:t>
      </w:r>
      <w:proofErr w:type="gramEnd"/>
      <w:r w:rsidRPr="00152956">
        <w:t>.</w:t>
      </w:r>
    </w:p>
    <w:p w14:paraId="7A62B0DA" w14:textId="1AC15B3D" w:rsidR="008A60F3" w:rsidRPr="00152956" w:rsidRDefault="008A60F3" w:rsidP="008A60F3">
      <w:r w:rsidRPr="00152956">
        <w:t xml:space="preserve">Use Windows Explorer to access your </w:t>
      </w:r>
      <w:r w:rsidR="00054765">
        <w:t>directory using a UNC path, e.g</w:t>
      </w:r>
      <w:r w:rsidR="00054765" w:rsidRPr="00054765">
        <w:t xml:space="preserve">. </w:t>
      </w:r>
      <w:hyperlink r:id="rId10" w:history="1">
        <w:r w:rsidR="00054765" w:rsidRPr="00054765">
          <w:rPr>
            <w:rStyle w:val="Hyperlink"/>
            <w:rFonts w:cs="Arial"/>
          </w:rPr>
          <w:t>\\fastapps04.qut.edu.au\n1234567</w:t>
        </w:r>
      </w:hyperlink>
      <w:r w:rsidRPr="00152956">
        <w:t xml:space="preserve"> </w:t>
      </w:r>
    </w:p>
    <w:p w14:paraId="3ADA4BDB" w14:textId="37278332" w:rsidR="008A60F3" w:rsidRPr="00152956" w:rsidRDefault="008A60F3" w:rsidP="008A60F3">
      <w:r w:rsidRPr="00152956">
        <w:t>If asked to authenticate, make sure you enter your username as "QUTAD\n1234567".</w:t>
      </w:r>
    </w:p>
    <w:p w14:paraId="639CED05" w14:textId="2C868525" w:rsidR="008A60F3" w:rsidRDefault="008A60F3" w:rsidP="008A60F3">
      <w:pPr>
        <w:pStyle w:val="Heading1"/>
      </w:pPr>
      <w:r>
        <w:t>Web Server Access</w:t>
      </w:r>
    </w:p>
    <w:p w14:paraId="4799D817" w14:textId="529580CA" w:rsidR="00054765" w:rsidRDefault="00054765" w:rsidP="008A60F3">
      <w:r w:rsidRPr="00054765">
        <w:t xml:space="preserve">If you have not already accessed your fastapps04 user directory e.g. </w:t>
      </w:r>
      <w:hyperlink r:id="rId11" w:history="1">
        <w:r w:rsidRPr="00054765">
          <w:rPr>
            <w:rStyle w:val="Hyperlink"/>
            <w:rFonts w:cs="Arial"/>
          </w:rPr>
          <w:t>\\fastapps04.qut.edu.au\n1234567</w:t>
        </w:r>
      </w:hyperlink>
      <w:r w:rsidRPr="00054765">
        <w:t xml:space="preserve"> </w:t>
      </w:r>
      <w:r w:rsidRPr="00054765">
        <w:rPr>
          <w:rFonts w:cs="Arial"/>
        </w:rPr>
        <w:t>Refer back to the Workshop 4 practical before continuing.</w:t>
      </w:r>
    </w:p>
    <w:p w14:paraId="66530D9E" w14:textId="3CFA23DE" w:rsidR="008A60F3" w:rsidRDefault="008A60F3" w:rsidP="00AE623F">
      <w:r>
        <w:t>You should copy your entire web site to your directory onto the server, including all folders and files.</w:t>
      </w:r>
      <w:r w:rsidR="00054765">
        <w:t xml:space="preserve">  </w:t>
      </w:r>
    </w:p>
    <w:p w14:paraId="1B3E5CA3" w14:textId="77777777" w:rsidR="008A60F3" w:rsidRDefault="008A60F3" w:rsidP="008A60F3">
      <w:r>
        <w:t>Only the root directory of your web application(s) should be configured as an IIS application directory.</w:t>
      </w:r>
    </w:p>
    <w:p w14:paraId="4274A4D1" w14:textId="6A7A25D5" w:rsidR="008A60F3" w:rsidRDefault="008A60F3" w:rsidP="008A60F3">
      <w:r>
        <w:t>You will be able to test your deployed web application from a web browser running either in the student labs or from home or work via, e</w:t>
      </w:r>
      <w:r w:rsidR="00D558D1">
        <w:t>.</w:t>
      </w:r>
      <w:r>
        <w:t>g</w:t>
      </w:r>
      <w:r w:rsidR="00D558D1">
        <w:t>.</w:t>
      </w:r>
      <w:r>
        <w:t>:</w:t>
      </w:r>
    </w:p>
    <w:p w14:paraId="0FE3CA55" w14:textId="03B5C0CC" w:rsidR="008A60F3" w:rsidRDefault="008A60F3" w:rsidP="008A60F3">
      <w:r>
        <w:t>http://fastapps04.qut.edu.au</w:t>
      </w:r>
      <w:r w:rsidR="006007CF">
        <w:t>:8080</w:t>
      </w:r>
      <w:r>
        <w:t>/n1234567</w:t>
      </w:r>
    </w:p>
    <w:p w14:paraId="4CB3D6B6" w14:textId="2E926BFF" w:rsidR="003A4F42" w:rsidRDefault="008A60F3" w:rsidP="008A60F3">
      <w:r>
        <w:t>Remember, however that all development and the majority of your testing should be done on your local PC.</w:t>
      </w:r>
    </w:p>
    <w:p w14:paraId="2A40D1BF" w14:textId="36474EB3" w:rsidR="003A4F42" w:rsidRDefault="003A4F42" w:rsidP="008A60F3">
      <w:r>
        <w:t xml:space="preserve">Note: Student directory file path on fastapps04 is “D:\users\n1234567” </w:t>
      </w:r>
    </w:p>
    <w:p w14:paraId="183E245A" w14:textId="77777777" w:rsidR="008A60F3" w:rsidRDefault="008A60F3" w:rsidP="008A60F3">
      <w:r>
        <w:t>You will have a disk quota of 10MB on the server and your SQL Server data and log files are each limited to 2 MB. It is your responsibility to make sure that your entire web application (including source code) fits within this quota.</w:t>
      </w:r>
    </w:p>
    <w:p w14:paraId="23054705" w14:textId="77777777" w:rsidR="008A60F3" w:rsidRDefault="008A60F3" w:rsidP="008A60F3">
      <w:r>
        <w:t>Server name: fastapps04.qut.edu.au</w:t>
      </w:r>
    </w:p>
    <w:p w14:paraId="1C8258BF" w14:textId="77777777" w:rsidR="008A60F3" w:rsidRDefault="008A60F3" w:rsidP="008A60F3">
      <w:r>
        <w:t>Authentication: Windows Authentication</w:t>
      </w:r>
    </w:p>
    <w:p w14:paraId="4CDE76B0" w14:textId="6B0A4FEB" w:rsidR="008A60F3" w:rsidRDefault="008A60F3" w:rsidP="008A60F3">
      <w:r>
        <w:t>Note</w:t>
      </w:r>
      <w:proofErr w:type="gramStart"/>
      <w:r>
        <w:t>,</w:t>
      </w:r>
      <w:proofErr w:type="gramEnd"/>
      <w:r>
        <w:t xml:space="preserve"> this may not work from outside of QUT due to firewall restrictions.</w:t>
      </w:r>
    </w:p>
    <w:p w14:paraId="0F7F7A1E" w14:textId="287C948F" w:rsidR="002612DA" w:rsidRDefault="002612DA" w:rsidP="002612DA">
      <w:pPr>
        <w:pStyle w:val="Heading1"/>
      </w:pPr>
      <w:r>
        <w:lastRenderedPageBreak/>
        <w:t>MySQL Server Access</w:t>
      </w:r>
    </w:p>
    <w:p w14:paraId="4E43E67F" w14:textId="77777777" w:rsidR="008A60F3" w:rsidRDefault="008A60F3" w:rsidP="008A60F3">
      <w:pPr>
        <w:pStyle w:val="Heading2"/>
      </w:pPr>
      <w:r>
        <w:t>Password</w:t>
      </w:r>
    </w:p>
    <w:p w14:paraId="47362DF6" w14:textId="7987C990" w:rsidR="008A60F3" w:rsidRDefault="008A60F3" w:rsidP="008A60F3">
      <w:r>
        <w:t>Your QUT username is used to access the MySQL database; MySQL does not use y</w:t>
      </w:r>
      <w:r w:rsidR="00774921">
        <w:t>our QUT password, password</w:t>
      </w:r>
      <w:r>
        <w:t xml:space="preserve"> is the default.  </w:t>
      </w:r>
      <w:proofErr w:type="gramStart"/>
      <w:r w:rsidRPr="008A60F3">
        <w:rPr>
          <w:color w:val="FF0000"/>
        </w:rPr>
        <w:t>If you have not already changed your password as described in the workshop practical do this immediately</w:t>
      </w:r>
      <w:r>
        <w:t>.</w:t>
      </w:r>
      <w:proofErr w:type="gramEnd"/>
    </w:p>
    <w:p w14:paraId="1DEE7838" w14:textId="048E1FCC" w:rsidR="008A60F3" w:rsidRDefault="008A60F3" w:rsidP="008A60F3">
      <w:r>
        <w:t>Using MySQL Workbench to connect to your database using the following parameters:</w:t>
      </w:r>
    </w:p>
    <w:p w14:paraId="6086CD44" w14:textId="77777777" w:rsidR="008A60F3" w:rsidRDefault="008A60F3" w:rsidP="008A60F3">
      <w:r>
        <w:t>MySQL Hostname: fastapps04.qut.edu.au</w:t>
      </w:r>
    </w:p>
    <w:p w14:paraId="2E7D8A23" w14:textId="77777777" w:rsidR="008A60F3" w:rsidRDefault="008A60F3" w:rsidP="008A60F3">
      <w:r>
        <w:t>MySQL Username: n1234567 (replace with your QUT username)</w:t>
      </w:r>
    </w:p>
    <w:p w14:paraId="212931CA" w14:textId="3776F3A2" w:rsidR="008A60F3" w:rsidRDefault="00774921" w:rsidP="008A60F3">
      <w:r>
        <w:t>MySQL Password: password</w:t>
      </w:r>
      <w:bookmarkStart w:id="0" w:name="_GoBack"/>
      <w:bookmarkEnd w:id="0"/>
      <w:r w:rsidR="008A60F3">
        <w:t xml:space="preserve"> (change)</w:t>
      </w:r>
    </w:p>
    <w:p w14:paraId="79413B1D" w14:textId="4467DA64" w:rsidR="008A60F3" w:rsidRDefault="008A60F3" w:rsidP="008A60F3">
      <w:r>
        <w:t>MySQL Default Schema: n1234567 (replace with your QUT username)</w:t>
      </w:r>
    </w:p>
    <w:p w14:paraId="05A8C7A9" w14:textId="0C013BF7" w:rsidR="00D558D1" w:rsidRPr="008A60F3" w:rsidRDefault="00D558D1" w:rsidP="008A60F3">
      <w:r>
        <w:t>Once connected to your database on the fastapps04 MySQL server Import your local database as described in Workshop 10.</w:t>
      </w:r>
    </w:p>
    <w:sectPr w:rsidR="00D558D1" w:rsidRPr="008A60F3" w:rsidSect="0050032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48123" w14:textId="77777777" w:rsidR="005F4CC2" w:rsidRDefault="005F4CC2" w:rsidP="00EE165D">
      <w:pPr>
        <w:spacing w:after="0"/>
      </w:pPr>
      <w:r>
        <w:separator/>
      </w:r>
    </w:p>
  </w:endnote>
  <w:endnote w:type="continuationSeparator" w:id="0">
    <w:p w14:paraId="25AAB8D6" w14:textId="77777777" w:rsidR="005F4CC2" w:rsidRDefault="005F4CC2" w:rsidP="00EE16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Regular">
    <w:altName w:val="Arial"/>
    <w:charset w:val="00"/>
    <w:family w:val="auto"/>
    <w:pitch w:val="variable"/>
    <w:sig w:usb0="00000000" w:usb1="D200F9FB" w:usb2="02000028" w:usb3="00000000" w:csb0="000001D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70EA1" w14:textId="150E21D0" w:rsidR="00054765" w:rsidRPr="000570B4" w:rsidRDefault="00054765" w:rsidP="002B32FC">
    <w:pPr>
      <w:pStyle w:val="NoSpacing"/>
      <w:pBdr>
        <w:top w:val="single" w:sz="4" w:space="1" w:color="FF0000"/>
      </w:pBdr>
      <w:shd w:val="clear" w:color="auto" w:fill="FFFFFF" w:themeFill="background1"/>
    </w:pPr>
    <w:r>
      <w:t xml:space="preserve">CAB230 </w:t>
    </w:r>
    <w:r w:rsidR="003F1E14">
      <w:t>Project Deployment Instructions</w:t>
    </w:r>
    <w:r w:rsidRPr="000570B4">
      <w:ptab w:relativeTo="margin" w:alignment="right" w:leader="none"/>
    </w:r>
    <w:r w:rsidRPr="000570B4">
      <w:t xml:space="preserve">Page </w:t>
    </w:r>
    <w:r>
      <w:fldChar w:fldCharType="begin"/>
    </w:r>
    <w:r>
      <w:instrText xml:space="preserve"> PAGE   \* MERGEFORMAT </w:instrText>
    </w:r>
    <w:r>
      <w:fldChar w:fldCharType="separate"/>
    </w:r>
    <w:r w:rsidR="0077492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25C86" w14:textId="77777777" w:rsidR="005F4CC2" w:rsidRDefault="005F4CC2" w:rsidP="00EE165D">
      <w:pPr>
        <w:spacing w:after="0"/>
      </w:pPr>
      <w:r>
        <w:separator/>
      </w:r>
    </w:p>
  </w:footnote>
  <w:footnote w:type="continuationSeparator" w:id="0">
    <w:p w14:paraId="31B3F256" w14:textId="77777777" w:rsidR="005F4CC2" w:rsidRDefault="005F4CC2" w:rsidP="00EE165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C4B"/>
    <w:multiLevelType w:val="hybridMultilevel"/>
    <w:tmpl w:val="CA6C3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C4DE0"/>
    <w:multiLevelType w:val="hybridMultilevel"/>
    <w:tmpl w:val="A5461A4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90865"/>
    <w:multiLevelType w:val="hybridMultilevel"/>
    <w:tmpl w:val="82A2FD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71461"/>
    <w:multiLevelType w:val="hybridMultilevel"/>
    <w:tmpl w:val="03FC26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825775"/>
    <w:multiLevelType w:val="hybridMultilevel"/>
    <w:tmpl w:val="E31643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0E138C"/>
    <w:multiLevelType w:val="hybridMultilevel"/>
    <w:tmpl w:val="31B66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6D6FD3"/>
    <w:multiLevelType w:val="hybridMultilevel"/>
    <w:tmpl w:val="68E470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292F7A"/>
    <w:multiLevelType w:val="hybridMultilevel"/>
    <w:tmpl w:val="4B0EB0B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473D9C"/>
    <w:multiLevelType w:val="hybridMultilevel"/>
    <w:tmpl w:val="E0CC6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D00306"/>
    <w:multiLevelType w:val="hybridMultilevel"/>
    <w:tmpl w:val="3462DF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BD56B60"/>
    <w:multiLevelType w:val="hybridMultilevel"/>
    <w:tmpl w:val="2BA830D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622803"/>
    <w:multiLevelType w:val="hybridMultilevel"/>
    <w:tmpl w:val="7D2C9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006383"/>
    <w:multiLevelType w:val="hybridMultilevel"/>
    <w:tmpl w:val="B1EC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80054"/>
    <w:multiLevelType w:val="hybridMultilevel"/>
    <w:tmpl w:val="6862F6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9006FA"/>
    <w:multiLevelType w:val="hybridMultilevel"/>
    <w:tmpl w:val="0D12CE6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6"/>
  </w:num>
  <w:num w:numId="4">
    <w:abstractNumId w:val="13"/>
  </w:num>
  <w:num w:numId="5">
    <w:abstractNumId w:val="11"/>
  </w:num>
  <w:num w:numId="6">
    <w:abstractNumId w:val="2"/>
  </w:num>
  <w:num w:numId="7">
    <w:abstractNumId w:val="9"/>
  </w:num>
  <w:num w:numId="8">
    <w:abstractNumId w:val="0"/>
  </w:num>
  <w:num w:numId="9">
    <w:abstractNumId w:val="10"/>
  </w:num>
  <w:num w:numId="10">
    <w:abstractNumId w:val="7"/>
  </w:num>
  <w:num w:numId="11">
    <w:abstractNumId w:val="4"/>
  </w:num>
  <w:num w:numId="12">
    <w:abstractNumId w:val="14"/>
  </w:num>
  <w:num w:numId="13">
    <w:abstractNumId w:val="12"/>
  </w:num>
  <w:num w:numId="14">
    <w:abstractNumId w:val="8"/>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F8"/>
    <w:rsid w:val="000114B8"/>
    <w:rsid w:val="00020E63"/>
    <w:rsid w:val="00025C19"/>
    <w:rsid w:val="00034BBD"/>
    <w:rsid w:val="00035A73"/>
    <w:rsid w:val="00054765"/>
    <w:rsid w:val="000570B4"/>
    <w:rsid w:val="00060F1B"/>
    <w:rsid w:val="00066559"/>
    <w:rsid w:val="00071817"/>
    <w:rsid w:val="00071EE5"/>
    <w:rsid w:val="00075884"/>
    <w:rsid w:val="000A5AF9"/>
    <w:rsid w:val="000A7B0A"/>
    <w:rsid w:val="000C6400"/>
    <w:rsid w:val="000F24C9"/>
    <w:rsid w:val="0011068D"/>
    <w:rsid w:val="00112E97"/>
    <w:rsid w:val="00116AEC"/>
    <w:rsid w:val="001202BB"/>
    <w:rsid w:val="0013451C"/>
    <w:rsid w:val="00134DE8"/>
    <w:rsid w:val="00152956"/>
    <w:rsid w:val="00152E87"/>
    <w:rsid w:val="001963DA"/>
    <w:rsid w:val="001A16F1"/>
    <w:rsid w:val="001B174B"/>
    <w:rsid w:val="001D600A"/>
    <w:rsid w:val="001E1151"/>
    <w:rsid w:val="001F0FD6"/>
    <w:rsid w:val="002275E5"/>
    <w:rsid w:val="002349E8"/>
    <w:rsid w:val="002452EF"/>
    <w:rsid w:val="00255908"/>
    <w:rsid w:val="002612DA"/>
    <w:rsid w:val="0026612C"/>
    <w:rsid w:val="00271BE7"/>
    <w:rsid w:val="00281217"/>
    <w:rsid w:val="0028296A"/>
    <w:rsid w:val="002B219C"/>
    <w:rsid w:val="002B32FC"/>
    <w:rsid w:val="002E24E6"/>
    <w:rsid w:val="002E4E0F"/>
    <w:rsid w:val="00303AAE"/>
    <w:rsid w:val="0031729F"/>
    <w:rsid w:val="003549BB"/>
    <w:rsid w:val="00354CF5"/>
    <w:rsid w:val="00377FDB"/>
    <w:rsid w:val="003966B3"/>
    <w:rsid w:val="003A4F42"/>
    <w:rsid w:val="003D693A"/>
    <w:rsid w:val="003E7922"/>
    <w:rsid w:val="003F1E14"/>
    <w:rsid w:val="003F59A8"/>
    <w:rsid w:val="00411068"/>
    <w:rsid w:val="0041475E"/>
    <w:rsid w:val="004466DB"/>
    <w:rsid w:val="00464999"/>
    <w:rsid w:val="0047707A"/>
    <w:rsid w:val="00494E37"/>
    <w:rsid w:val="004D6DFF"/>
    <w:rsid w:val="004F5048"/>
    <w:rsid w:val="00500321"/>
    <w:rsid w:val="0050055B"/>
    <w:rsid w:val="00523483"/>
    <w:rsid w:val="00552FFA"/>
    <w:rsid w:val="00555EC3"/>
    <w:rsid w:val="00556C60"/>
    <w:rsid w:val="0056341C"/>
    <w:rsid w:val="00572007"/>
    <w:rsid w:val="00574A91"/>
    <w:rsid w:val="00582FDF"/>
    <w:rsid w:val="005A24EF"/>
    <w:rsid w:val="005E5334"/>
    <w:rsid w:val="005E784B"/>
    <w:rsid w:val="005F4CC2"/>
    <w:rsid w:val="005F7BEA"/>
    <w:rsid w:val="006007CF"/>
    <w:rsid w:val="0060413A"/>
    <w:rsid w:val="0061598C"/>
    <w:rsid w:val="0063200F"/>
    <w:rsid w:val="00672EF8"/>
    <w:rsid w:val="00676694"/>
    <w:rsid w:val="006A66E5"/>
    <w:rsid w:val="006B0199"/>
    <w:rsid w:val="006C425A"/>
    <w:rsid w:val="006C76D5"/>
    <w:rsid w:val="007234F2"/>
    <w:rsid w:val="007323BB"/>
    <w:rsid w:val="00732D3D"/>
    <w:rsid w:val="00756B5B"/>
    <w:rsid w:val="0076079E"/>
    <w:rsid w:val="00766D17"/>
    <w:rsid w:val="00774921"/>
    <w:rsid w:val="007A13C4"/>
    <w:rsid w:val="007A609A"/>
    <w:rsid w:val="007D0BCC"/>
    <w:rsid w:val="008060DE"/>
    <w:rsid w:val="00812309"/>
    <w:rsid w:val="008332D8"/>
    <w:rsid w:val="00862176"/>
    <w:rsid w:val="0089090E"/>
    <w:rsid w:val="00894307"/>
    <w:rsid w:val="00896E05"/>
    <w:rsid w:val="008A60F3"/>
    <w:rsid w:val="008C24EA"/>
    <w:rsid w:val="008C3510"/>
    <w:rsid w:val="008E2935"/>
    <w:rsid w:val="008F66EA"/>
    <w:rsid w:val="00914DAD"/>
    <w:rsid w:val="00954256"/>
    <w:rsid w:val="009660A5"/>
    <w:rsid w:val="00971E89"/>
    <w:rsid w:val="0098783E"/>
    <w:rsid w:val="009D00AD"/>
    <w:rsid w:val="009D0CC9"/>
    <w:rsid w:val="009D5675"/>
    <w:rsid w:val="009F0DD5"/>
    <w:rsid w:val="00A22367"/>
    <w:rsid w:val="00A54017"/>
    <w:rsid w:val="00A65974"/>
    <w:rsid w:val="00A65B07"/>
    <w:rsid w:val="00A70124"/>
    <w:rsid w:val="00A7291F"/>
    <w:rsid w:val="00A80C56"/>
    <w:rsid w:val="00A844D6"/>
    <w:rsid w:val="00A93BF9"/>
    <w:rsid w:val="00AA7555"/>
    <w:rsid w:val="00AB01BE"/>
    <w:rsid w:val="00AB0221"/>
    <w:rsid w:val="00AD5A77"/>
    <w:rsid w:val="00AD6310"/>
    <w:rsid w:val="00AE623F"/>
    <w:rsid w:val="00AF2E29"/>
    <w:rsid w:val="00AF4311"/>
    <w:rsid w:val="00B061B3"/>
    <w:rsid w:val="00B12E5E"/>
    <w:rsid w:val="00B22F90"/>
    <w:rsid w:val="00B42CA6"/>
    <w:rsid w:val="00B60668"/>
    <w:rsid w:val="00B71F15"/>
    <w:rsid w:val="00BA0DBF"/>
    <w:rsid w:val="00BA3860"/>
    <w:rsid w:val="00BB18C2"/>
    <w:rsid w:val="00BC4035"/>
    <w:rsid w:val="00BC48CB"/>
    <w:rsid w:val="00BC7F08"/>
    <w:rsid w:val="00BD3D24"/>
    <w:rsid w:val="00BE2A04"/>
    <w:rsid w:val="00C0257E"/>
    <w:rsid w:val="00C1416C"/>
    <w:rsid w:val="00C27513"/>
    <w:rsid w:val="00C6348A"/>
    <w:rsid w:val="00C714CB"/>
    <w:rsid w:val="00C805CD"/>
    <w:rsid w:val="00CB5D79"/>
    <w:rsid w:val="00D5086C"/>
    <w:rsid w:val="00D5097D"/>
    <w:rsid w:val="00D558D1"/>
    <w:rsid w:val="00D56F41"/>
    <w:rsid w:val="00D74547"/>
    <w:rsid w:val="00D903FC"/>
    <w:rsid w:val="00DB3BDC"/>
    <w:rsid w:val="00E034EF"/>
    <w:rsid w:val="00E4305D"/>
    <w:rsid w:val="00E43C94"/>
    <w:rsid w:val="00E62308"/>
    <w:rsid w:val="00E665EE"/>
    <w:rsid w:val="00E66785"/>
    <w:rsid w:val="00E85F4A"/>
    <w:rsid w:val="00E8615B"/>
    <w:rsid w:val="00E87094"/>
    <w:rsid w:val="00E972A3"/>
    <w:rsid w:val="00EB1D36"/>
    <w:rsid w:val="00EB25AA"/>
    <w:rsid w:val="00EE165D"/>
    <w:rsid w:val="00EE2154"/>
    <w:rsid w:val="00EE4D0F"/>
    <w:rsid w:val="00F27E3B"/>
    <w:rsid w:val="00F34231"/>
    <w:rsid w:val="00F475CD"/>
    <w:rsid w:val="00F60DF7"/>
    <w:rsid w:val="00F712FB"/>
    <w:rsid w:val="00F80ADC"/>
    <w:rsid w:val="00F8491A"/>
    <w:rsid w:val="00F938D0"/>
    <w:rsid w:val="00F94808"/>
    <w:rsid w:val="00FD208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BEC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21"/>
    <w:pPr>
      <w:spacing w:before="160" w:after="80" w:line="240" w:lineRule="auto"/>
    </w:pPr>
  </w:style>
  <w:style w:type="paragraph" w:styleId="Heading1">
    <w:name w:val="heading 1"/>
    <w:basedOn w:val="Normal"/>
    <w:next w:val="Normal"/>
    <w:link w:val="Heading1Char"/>
    <w:uiPriority w:val="9"/>
    <w:qFormat/>
    <w:rsid w:val="00A80C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1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E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7094"/>
    <w:pPr>
      <w:spacing w:before="80"/>
      <w:ind w:left="720"/>
    </w:pPr>
  </w:style>
  <w:style w:type="paragraph" w:styleId="BalloonText">
    <w:name w:val="Balloon Text"/>
    <w:basedOn w:val="Normal"/>
    <w:link w:val="BalloonTextChar"/>
    <w:uiPriority w:val="99"/>
    <w:semiHidden/>
    <w:unhideWhenUsed/>
    <w:rsid w:val="00914D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AD"/>
    <w:rPr>
      <w:rFonts w:ascii="Tahoma" w:hAnsi="Tahoma" w:cs="Tahoma"/>
      <w:sz w:val="16"/>
      <w:szCs w:val="16"/>
    </w:rPr>
  </w:style>
  <w:style w:type="character" w:styleId="Hyperlink">
    <w:name w:val="Hyperlink"/>
    <w:basedOn w:val="DefaultParagraphFont"/>
    <w:uiPriority w:val="99"/>
    <w:unhideWhenUsed/>
    <w:rsid w:val="00F80ADC"/>
    <w:rPr>
      <w:color w:val="0000FF" w:themeColor="hyperlink"/>
      <w:u w:val="single"/>
    </w:rPr>
  </w:style>
  <w:style w:type="paragraph" w:styleId="Header">
    <w:name w:val="header"/>
    <w:basedOn w:val="Normal"/>
    <w:link w:val="HeaderChar"/>
    <w:uiPriority w:val="99"/>
    <w:unhideWhenUsed/>
    <w:rsid w:val="00EE165D"/>
    <w:pPr>
      <w:tabs>
        <w:tab w:val="center" w:pos="4513"/>
        <w:tab w:val="right" w:pos="9026"/>
      </w:tabs>
      <w:spacing w:after="0"/>
    </w:pPr>
  </w:style>
  <w:style w:type="character" w:customStyle="1" w:styleId="HeaderChar">
    <w:name w:val="Header Char"/>
    <w:basedOn w:val="DefaultParagraphFont"/>
    <w:link w:val="Header"/>
    <w:uiPriority w:val="99"/>
    <w:rsid w:val="00EE165D"/>
  </w:style>
  <w:style w:type="paragraph" w:styleId="Footer">
    <w:name w:val="footer"/>
    <w:basedOn w:val="Normal"/>
    <w:link w:val="FooterChar"/>
    <w:uiPriority w:val="99"/>
    <w:unhideWhenUsed/>
    <w:rsid w:val="00D5097D"/>
    <w:pPr>
      <w:pBdr>
        <w:top w:val="thinThickSmallGap" w:sz="24" w:space="1" w:color="9900CC"/>
      </w:pBdr>
      <w:tabs>
        <w:tab w:val="center" w:pos="4513"/>
        <w:tab w:val="right" w:pos="9026"/>
      </w:tabs>
      <w:spacing w:after="0"/>
    </w:pPr>
  </w:style>
  <w:style w:type="character" w:customStyle="1" w:styleId="FooterChar">
    <w:name w:val="Footer Char"/>
    <w:basedOn w:val="DefaultParagraphFont"/>
    <w:link w:val="Footer"/>
    <w:uiPriority w:val="99"/>
    <w:rsid w:val="00D5097D"/>
  </w:style>
  <w:style w:type="paragraph" w:styleId="NoSpacing">
    <w:name w:val="No Spacing"/>
    <w:uiPriority w:val="1"/>
    <w:qFormat/>
    <w:rsid w:val="00D5097D"/>
    <w:pPr>
      <w:spacing w:after="0" w:line="240" w:lineRule="auto"/>
    </w:pPr>
  </w:style>
  <w:style w:type="character" w:customStyle="1" w:styleId="Heading1Char">
    <w:name w:val="Heading 1 Char"/>
    <w:basedOn w:val="DefaultParagraphFont"/>
    <w:link w:val="Heading1"/>
    <w:uiPriority w:val="9"/>
    <w:rsid w:val="00A80C56"/>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uiPriority w:val="99"/>
    <w:unhideWhenUsed/>
    <w:rsid w:val="00BA0DBF"/>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BA0DBF"/>
    <w:rPr>
      <w:rFonts w:ascii="Consolas" w:hAnsi="Consolas"/>
      <w:sz w:val="21"/>
      <w:szCs w:val="21"/>
    </w:rPr>
  </w:style>
  <w:style w:type="paragraph" w:customStyle="1" w:styleId="code">
    <w:name w:val="code"/>
    <w:qFormat/>
    <w:rsid w:val="00255908"/>
    <w:pPr>
      <w:widowControl w:val="0"/>
      <w:autoSpaceDE w:val="0"/>
      <w:autoSpaceDN w:val="0"/>
      <w:adjustRightInd w:val="0"/>
      <w:spacing w:after="240"/>
    </w:pPr>
    <w:rPr>
      <w:rFonts w:ascii="Menlo Regular" w:hAnsi="Menlo Regular" w:cs="Times"/>
      <w:color w:val="4F81BD" w:themeColor="accent1"/>
      <w:sz w:val="18"/>
      <w:szCs w:val="26"/>
      <w:lang w:val="en-US"/>
    </w:rPr>
  </w:style>
  <w:style w:type="character" w:customStyle="1" w:styleId="Heading2Char">
    <w:name w:val="Heading 2 Char"/>
    <w:basedOn w:val="DefaultParagraphFont"/>
    <w:link w:val="Heading2"/>
    <w:uiPriority w:val="9"/>
    <w:rsid w:val="00071EE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21"/>
    <w:pPr>
      <w:spacing w:before="160" w:after="80" w:line="240" w:lineRule="auto"/>
    </w:pPr>
  </w:style>
  <w:style w:type="paragraph" w:styleId="Heading1">
    <w:name w:val="heading 1"/>
    <w:basedOn w:val="Normal"/>
    <w:next w:val="Normal"/>
    <w:link w:val="Heading1Char"/>
    <w:uiPriority w:val="9"/>
    <w:qFormat/>
    <w:rsid w:val="00A80C5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1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E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87094"/>
    <w:pPr>
      <w:spacing w:before="80"/>
      <w:ind w:left="720"/>
    </w:pPr>
  </w:style>
  <w:style w:type="paragraph" w:styleId="BalloonText">
    <w:name w:val="Balloon Text"/>
    <w:basedOn w:val="Normal"/>
    <w:link w:val="BalloonTextChar"/>
    <w:uiPriority w:val="99"/>
    <w:semiHidden/>
    <w:unhideWhenUsed/>
    <w:rsid w:val="00914D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AD"/>
    <w:rPr>
      <w:rFonts w:ascii="Tahoma" w:hAnsi="Tahoma" w:cs="Tahoma"/>
      <w:sz w:val="16"/>
      <w:szCs w:val="16"/>
    </w:rPr>
  </w:style>
  <w:style w:type="character" w:styleId="Hyperlink">
    <w:name w:val="Hyperlink"/>
    <w:basedOn w:val="DefaultParagraphFont"/>
    <w:uiPriority w:val="99"/>
    <w:unhideWhenUsed/>
    <w:rsid w:val="00F80ADC"/>
    <w:rPr>
      <w:color w:val="0000FF" w:themeColor="hyperlink"/>
      <w:u w:val="single"/>
    </w:rPr>
  </w:style>
  <w:style w:type="paragraph" w:styleId="Header">
    <w:name w:val="header"/>
    <w:basedOn w:val="Normal"/>
    <w:link w:val="HeaderChar"/>
    <w:uiPriority w:val="99"/>
    <w:unhideWhenUsed/>
    <w:rsid w:val="00EE165D"/>
    <w:pPr>
      <w:tabs>
        <w:tab w:val="center" w:pos="4513"/>
        <w:tab w:val="right" w:pos="9026"/>
      </w:tabs>
      <w:spacing w:after="0"/>
    </w:pPr>
  </w:style>
  <w:style w:type="character" w:customStyle="1" w:styleId="HeaderChar">
    <w:name w:val="Header Char"/>
    <w:basedOn w:val="DefaultParagraphFont"/>
    <w:link w:val="Header"/>
    <w:uiPriority w:val="99"/>
    <w:rsid w:val="00EE165D"/>
  </w:style>
  <w:style w:type="paragraph" w:styleId="Footer">
    <w:name w:val="footer"/>
    <w:basedOn w:val="Normal"/>
    <w:link w:val="FooterChar"/>
    <w:uiPriority w:val="99"/>
    <w:unhideWhenUsed/>
    <w:rsid w:val="00D5097D"/>
    <w:pPr>
      <w:pBdr>
        <w:top w:val="thinThickSmallGap" w:sz="24" w:space="1" w:color="9900CC"/>
      </w:pBdr>
      <w:tabs>
        <w:tab w:val="center" w:pos="4513"/>
        <w:tab w:val="right" w:pos="9026"/>
      </w:tabs>
      <w:spacing w:after="0"/>
    </w:pPr>
  </w:style>
  <w:style w:type="character" w:customStyle="1" w:styleId="FooterChar">
    <w:name w:val="Footer Char"/>
    <w:basedOn w:val="DefaultParagraphFont"/>
    <w:link w:val="Footer"/>
    <w:uiPriority w:val="99"/>
    <w:rsid w:val="00D5097D"/>
  </w:style>
  <w:style w:type="paragraph" w:styleId="NoSpacing">
    <w:name w:val="No Spacing"/>
    <w:uiPriority w:val="1"/>
    <w:qFormat/>
    <w:rsid w:val="00D5097D"/>
    <w:pPr>
      <w:spacing w:after="0" w:line="240" w:lineRule="auto"/>
    </w:pPr>
  </w:style>
  <w:style w:type="character" w:customStyle="1" w:styleId="Heading1Char">
    <w:name w:val="Heading 1 Char"/>
    <w:basedOn w:val="DefaultParagraphFont"/>
    <w:link w:val="Heading1"/>
    <w:uiPriority w:val="9"/>
    <w:rsid w:val="00A80C56"/>
    <w:rPr>
      <w:rFonts w:asciiTheme="majorHAnsi" w:eastAsiaTheme="majorEastAsia" w:hAnsiTheme="majorHAnsi" w:cstheme="majorBidi"/>
      <w:color w:val="365F91" w:themeColor="accent1" w:themeShade="BF"/>
      <w:sz w:val="32"/>
      <w:szCs w:val="32"/>
    </w:rPr>
  </w:style>
  <w:style w:type="paragraph" w:styleId="PlainText">
    <w:name w:val="Plain Text"/>
    <w:basedOn w:val="Normal"/>
    <w:link w:val="PlainTextChar"/>
    <w:uiPriority w:val="99"/>
    <w:unhideWhenUsed/>
    <w:rsid w:val="00BA0DBF"/>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BA0DBF"/>
    <w:rPr>
      <w:rFonts w:ascii="Consolas" w:hAnsi="Consolas"/>
      <w:sz w:val="21"/>
      <w:szCs w:val="21"/>
    </w:rPr>
  </w:style>
  <w:style w:type="paragraph" w:customStyle="1" w:styleId="code">
    <w:name w:val="code"/>
    <w:qFormat/>
    <w:rsid w:val="00255908"/>
    <w:pPr>
      <w:widowControl w:val="0"/>
      <w:autoSpaceDE w:val="0"/>
      <w:autoSpaceDN w:val="0"/>
      <w:adjustRightInd w:val="0"/>
      <w:spacing w:after="240"/>
    </w:pPr>
    <w:rPr>
      <w:rFonts w:ascii="Menlo Regular" w:hAnsi="Menlo Regular" w:cs="Times"/>
      <w:color w:val="4F81BD" w:themeColor="accent1"/>
      <w:sz w:val="18"/>
      <w:szCs w:val="26"/>
      <w:lang w:val="en-US"/>
    </w:rPr>
  </w:style>
  <w:style w:type="character" w:customStyle="1" w:styleId="Heading2Char">
    <w:name w:val="Heading 2 Char"/>
    <w:basedOn w:val="DefaultParagraphFont"/>
    <w:link w:val="Heading2"/>
    <w:uiPriority w:val="9"/>
    <w:rsid w:val="00071EE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astapps04.qut.edu.au\n1234567" TargetMode="External"/><Relationship Id="rId5" Type="http://schemas.openxmlformats.org/officeDocument/2006/relationships/settings" Target="settings.xml"/><Relationship Id="rId10" Type="http://schemas.openxmlformats.org/officeDocument/2006/relationships/hyperlink" Target="file:///\\fastapps04.qut.edu.au\n1234567" TargetMode="External"/><Relationship Id="rId4" Type="http://schemas.microsoft.com/office/2007/relationships/stylesWithEffects" Target="stylesWithEffects.xml"/><Relationship Id="rId9" Type="http://schemas.openxmlformats.org/officeDocument/2006/relationships/hyperlink" Target="file:///\\fastapps04.qut.edu.au\n123456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9D99A-4394-49F4-B5A5-E2E38A1D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F0EB6A88.dotm</Template>
  <TotalTime>11</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Kelly</dc:creator>
  <cp:lastModifiedBy>Jinglan Zhang</cp:lastModifiedBy>
  <cp:revision>3</cp:revision>
  <cp:lastPrinted>2015-05-07T01:13:00Z</cp:lastPrinted>
  <dcterms:created xsi:type="dcterms:W3CDTF">2016-05-29T23:52:00Z</dcterms:created>
  <dcterms:modified xsi:type="dcterms:W3CDTF">2017-03-10T11:24:00Z</dcterms:modified>
</cp:coreProperties>
</file>